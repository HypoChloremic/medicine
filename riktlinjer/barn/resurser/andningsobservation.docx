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>
      <w:pPr>
        <w:pStyle w:val="Rubrik1"/>
        <w:rPr>
          <w:lang w:val="en-US"/>
        </w:rPr>
      </w:pPr>
      <w:bookmarkStart w:id="0" w:name="Rubrik"/>
    </w:p>
    <w:p w:rsidR="008B6CB0" w:rsidRDefault="008B6CB0">
      <w:pPr>
        <w:pStyle w:val="Rubrik1"/>
        <w:rPr>
          <w:lang w:val="en-US"/>
        </w:rPr>
      </w:pPr>
    </w:p>
    <w:p w:rsidR="008B6CB0" w:rsidRDefault="008B6CB0">
      <w:pPr>
        <w:pStyle w:val="Rubrik1"/>
        <w:rPr>
          <w:lang w:val="en-US"/>
        </w:rPr>
      </w:pPr>
    </w:p>
    <w:p w:rsidR="008C2B03" w:rsidRPr="00C42ECF" w:rsidRDefault="00E74887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Andningsobservation omv. PM"/>
            </w:textInput>
          </w:ffData>
        </w:fldChar>
      </w:r>
      <w:r w:rsidR="00BA3DB1" w:rsidRPr="00C42ECF">
        <w:instrText xml:space="preserve"> FORMTEXT </w:instrText>
      </w:r>
      <w:r w:rsidR="0048118E">
        <w:rPr>
          <w:lang w:val="en-US"/>
        </w:rPr>
      </w:r>
      <w:r>
        <w:rPr>
          <w:lang w:val="en-US"/>
        </w:rPr>
        <w:fldChar w:fldCharType="separate"/>
      </w:r>
      <w:r w:rsidR="0048118E">
        <w:rPr>
          <w:lang w:val="en-US"/>
        </w:rPr>
        <w:t>Andningsobservation omv. PM</w:t>
      </w:r>
      <w:r>
        <w:rPr>
          <w:lang w:val="en-US"/>
        </w:rPr>
        <w:fldChar w:fldCharType="end"/>
      </w:r>
      <w:bookmarkEnd w:id="0"/>
      <w:r w:rsidR="005253BF" w:rsidRPr="00C42ECF">
        <w:t xml:space="preserve"> </w:t>
      </w:r>
    </w:p>
    <w:p w:rsidR="003F7062" w:rsidRPr="00C42ECF" w:rsidRDefault="003F7062" w:rsidP="003F7062"/>
    <w:p w:rsidR="00703621" w:rsidRPr="00CE181A" w:rsidRDefault="00703621" w:rsidP="00703621">
      <w:pPr>
        <w:rPr>
          <w:b/>
          <w:sz w:val="28"/>
          <w:szCs w:val="28"/>
        </w:rPr>
      </w:pPr>
      <w:r w:rsidRPr="00CE181A">
        <w:rPr>
          <w:b/>
        </w:rPr>
        <w:t>Högsta tillåtna andningsfrekvens vid olika åldrar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2"/>
        <w:gridCol w:w="1889"/>
      </w:tblGrid>
      <w:tr w:rsidR="00703621" w:rsidRPr="00CE181A" w:rsidTr="00826294">
        <w:tc>
          <w:tcPr>
            <w:tcW w:w="0" w:type="auto"/>
          </w:tcPr>
          <w:p w:rsidR="00703621" w:rsidRPr="00CE181A" w:rsidRDefault="00703621" w:rsidP="00826294">
            <w:r w:rsidRPr="00CE181A">
              <w:t>Ålder</w:t>
            </w:r>
          </w:p>
        </w:tc>
        <w:tc>
          <w:tcPr>
            <w:tcW w:w="0" w:type="auto"/>
          </w:tcPr>
          <w:p w:rsidR="00703621" w:rsidRPr="00CE181A" w:rsidRDefault="00703621" w:rsidP="00826294">
            <w:r w:rsidRPr="00CE181A">
              <w:t>Frekvens</w:t>
            </w:r>
          </w:p>
        </w:tc>
      </w:tr>
      <w:tr w:rsidR="00703621" w:rsidRPr="00CE181A" w:rsidTr="00826294">
        <w:tc>
          <w:tcPr>
            <w:tcW w:w="0" w:type="auto"/>
          </w:tcPr>
          <w:p w:rsidR="00703621" w:rsidRPr="00CE181A" w:rsidRDefault="00703621" w:rsidP="00826294">
            <w:r w:rsidRPr="00CE181A">
              <w:t>Födelse-&gt; 2 mån.</w:t>
            </w:r>
          </w:p>
        </w:tc>
        <w:tc>
          <w:tcPr>
            <w:tcW w:w="0" w:type="auto"/>
          </w:tcPr>
          <w:p w:rsidR="00703621" w:rsidRPr="00CE181A" w:rsidRDefault="00703621" w:rsidP="00826294">
            <w:r w:rsidRPr="00CE181A">
              <w:t>60 andetag/minut</w:t>
            </w:r>
          </w:p>
        </w:tc>
      </w:tr>
      <w:tr w:rsidR="00703621" w:rsidRPr="00CE181A" w:rsidTr="00826294">
        <w:tc>
          <w:tcPr>
            <w:tcW w:w="0" w:type="auto"/>
          </w:tcPr>
          <w:p w:rsidR="00703621" w:rsidRPr="00CE181A" w:rsidRDefault="00703621" w:rsidP="00826294">
            <w:r w:rsidRPr="00CE181A">
              <w:t>2 mån-&gt; 1 år</w:t>
            </w:r>
          </w:p>
        </w:tc>
        <w:tc>
          <w:tcPr>
            <w:tcW w:w="0" w:type="auto"/>
          </w:tcPr>
          <w:p w:rsidR="00703621" w:rsidRPr="00CE181A" w:rsidRDefault="00703621" w:rsidP="00826294">
            <w:r w:rsidRPr="00CE181A">
              <w:t>50 andetag/minut</w:t>
            </w:r>
          </w:p>
        </w:tc>
      </w:tr>
      <w:tr w:rsidR="00703621" w:rsidRPr="00CE181A" w:rsidTr="00826294">
        <w:tc>
          <w:tcPr>
            <w:tcW w:w="0" w:type="auto"/>
          </w:tcPr>
          <w:p w:rsidR="00703621" w:rsidRPr="00CE181A" w:rsidRDefault="00703621" w:rsidP="00826294">
            <w:r w:rsidRPr="00CE181A">
              <w:t>1 år-&gt; 5 år</w:t>
            </w:r>
          </w:p>
        </w:tc>
        <w:tc>
          <w:tcPr>
            <w:tcW w:w="0" w:type="auto"/>
          </w:tcPr>
          <w:p w:rsidR="00703621" w:rsidRPr="00CE181A" w:rsidRDefault="00703621" w:rsidP="00826294">
            <w:r w:rsidRPr="00CE181A">
              <w:t>40 andetag/minut</w:t>
            </w:r>
          </w:p>
        </w:tc>
      </w:tr>
      <w:tr w:rsidR="00703621" w:rsidRPr="00CE181A" w:rsidTr="00826294">
        <w:tc>
          <w:tcPr>
            <w:tcW w:w="0" w:type="auto"/>
          </w:tcPr>
          <w:p w:rsidR="00703621" w:rsidRPr="00CE181A" w:rsidRDefault="00703621" w:rsidP="00826294">
            <w:r w:rsidRPr="00CE181A">
              <w:t>Uppväxt</w:t>
            </w:r>
          </w:p>
        </w:tc>
        <w:tc>
          <w:tcPr>
            <w:tcW w:w="0" w:type="auto"/>
          </w:tcPr>
          <w:p w:rsidR="00703621" w:rsidRPr="00CE181A" w:rsidRDefault="00703621" w:rsidP="00826294">
            <w:r w:rsidRPr="00CE181A">
              <w:t>30 andetag/minut</w:t>
            </w:r>
          </w:p>
        </w:tc>
      </w:tr>
    </w:tbl>
    <w:p w:rsidR="00703621" w:rsidRPr="00CE181A" w:rsidRDefault="00703621" w:rsidP="00703621"/>
    <w:p w:rsidR="00703621" w:rsidRPr="00CE181A" w:rsidRDefault="00703621" w:rsidP="00703621">
      <w:pPr>
        <w:rPr>
          <w:b/>
        </w:rPr>
      </w:pPr>
      <w:r w:rsidRPr="00CE181A">
        <w:rPr>
          <w:b/>
        </w:rPr>
        <w:t>Andningsmönster</w:t>
      </w:r>
    </w:p>
    <w:p w:rsidR="00703621" w:rsidRPr="00CE181A" w:rsidRDefault="00703621" w:rsidP="00703621">
      <w:r w:rsidRPr="00CE181A">
        <w:t>Observera andningen under 1 minuts tid för att se</w:t>
      </w:r>
    </w:p>
    <w:p w:rsidR="00703621" w:rsidRPr="00CE181A" w:rsidRDefault="00703621" w:rsidP="00703621">
      <w:pPr>
        <w:widowControl/>
        <w:numPr>
          <w:ilvl w:val="0"/>
          <w:numId w:val="1"/>
        </w:numPr>
      </w:pPr>
      <w:r w:rsidRPr="00CE181A">
        <w:t>frekvens</w:t>
      </w:r>
    </w:p>
    <w:p w:rsidR="00703621" w:rsidRPr="00CE181A" w:rsidRDefault="00703621" w:rsidP="00703621">
      <w:pPr>
        <w:widowControl/>
        <w:numPr>
          <w:ilvl w:val="0"/>
          <w:numId w:val="1"/>
        </w:numPr>
      </w:pPr>
      <w:r w:rsidRPr="00CE181A">
        <w:t>regelbundenhet</w:t>
      </w:r>
    </w:p>
    <w:p w:rsidR="00703621" w:rsidRPr="00CE181A" w:rsidRDefault="00703621" w:rsidP="00703621">
      <w:pPr>
        <w:widowControl/>
        <w:numPr>
          <w:ilvl w:val="0"/>
          <w:numId w:val="1"/>
        </w:numPr>
      </w:pPr>
      <w:r w:rsidRPr="00CE181A">
        <w:t>andningsmönster</w:t>
      </w:r>
    </w:p>
    <w:p w:rsidR="00703621" w:rsidRPr="00CE181A" w:rsidRDefault="00703621" w:rsidP="00703621">
      <w:pPr>
        <w:widowControl/>
        <w:numPr>
          <w:ilvl w:val="0"/>
          <w:numId w:val="1"/>
        </w:numPr>
      </w:pPr>
      <w:r w:rsidRPr="00CE181A">
        <w:t>indragningar: under revbenen, i halsgropen, näsvingespel</w:t>
      </w:r>
    </w:p>
    <w:p w:rsidR="00703621" w:rsidRPr="00CE181A" w:rsidRDefault="00703621" w:rsidP="00703621">
      <w:pPr>
        <w:widowControl/>
        <w:numPr>
          <w:ilvl w:val="0"/>
          <w:numId w:val="1"/>
        </w:numPr>
      </w:pPr>
      <w:r w:rsidRPr="00CE181A">
        <w:t>uppehåll (apné)</w:t>
      </w:r>
    </w:p>
    <w:p w:rsidR="00703621" w:rsidRPr="00CE181A" w:rsidRDefault="00703621" w:rsidP="00703621">
      <w:pPr>
        <w:ind w:left="360"/>
      </w:pPr>
    </w:p>
    <w:p w:rsidR="00703621" w:rsidRPr="00CE181A" w:rsidRDefault="00703621" w:rsidP="00703621">
      <w:pPr>
        <w:jc w:val="both"/>
        <w:rPr>
          <w:b/>
        </w:rPr>
      </w:pPr>
      <w:r w:rsidRPr="00CE181A">
        <w:rPr>
          <w:b/>
        </w:rPr>
        <w:t>Andningsljud/slemmighet</w:t>
      </w:r>
    </w:p>
    <w:p w:rsidR="00703621" w:rsidRPr="00CE181A" w:rsidRDefault="00703621" w:rsidP="00703621">
      <w:pPr>
        <w:widowControl/>
        <w:numPr>
          <w:ilvl w:val="0"/>
          <w:numId w:val="1"/>
        </w:numPr>
        <w:jc w:val="both"/>
      </w:pPr>
      <w:r w:rsidRPr="00CE181A">
        <w:t>Lyssna med stetoskop för att höra om det låter rent, pipigt, dämpat eller om rassel hörs, är utandningen förlängd?</w:t>
      </w:r>
    </w:p>
    <w:p w:rsidR="00703621" w:rsidRPr="00CE181A" w:rsidRDefault="00703621" w:rsidP="00703621">
      <w:pPr>
        <w:widowControl/>
        <w:numPr>
          <w:ilvl w:val="0"/>
          <w:numId w:val="1"/>
        </w:numPr>
        <w:jc w:val="both"/>
      </w:pPr>
      <w:r w:rsidRPr="00CE181A">
        <w:t>Hosta</w:t>
      </w:r>
    </w:p>
    <w:p w:rsidR="00703621" w:rsidRPr="00CE181A" w:rsidRDefault="00703621" w:rsidP="00703621">
      <w:pPr>
        <w:widowControl/>
        <w:numPr>
          <w:ilvl w:val="0"/>
          <w:numId w:val="1"/>
        </w:numPr>
        <w:jc w:val="both"/>
      </w:pPr>
      <w:r w:rsidRPr="00CE181A">
        <w:t>Snorig</w:t>
      </w:r>
    </w:p>
    <w:p w:rsidR="00703621" w:rsidRPr="00CE181A" w:rsidRDefault="00703621" w:rsidP="00703621">
      <w:pPr>
        <w:widowControl/>
        <w:numPr>
          <w:ilvl w:val="0"/>
          <w:numId w:val="1"/>
        </w:numPr>
        <w:jc w:val="both"/>
      </w:pPr>
      <w:r w:rsidRPr="00CE181A">
        <w:t>Sekret i munnen</w:t>
      </w:r>
    </w:p>
    <w:p w:rsidR="00703621" w:rsidRPr="00CE181A" w:rsidRDefault="00703621" w:rsidP="00703621">
      <w:pPr>
        <w:jc w:val="both"/>
      </w:pPr>
    </w:p>
    <w:p w:rsidR="00703621" w:rsidRPr="00CE181A" w:rsidRDefault="00703621" w:rsidP="00703621">
      <w:r w:rsidRPr="00CE181A">
        <w:rPr>
          <w:b/>
        </w:rPr>
        <w:t>Inspratorisk stridor:</w:t>
      </w:r>
      <w:r w:rsidRPr="00CE181A">
        <w:t xml:space="preserve"> Slemhinnesvullnad nedanför stämbanden. Skällande hosta, heshet. Svårt att andas in.</w:t>
      </w:r>
    </w:p>
    <w:p w:rsidR="00703621" w:rsidRPr="00CE181A" w:rsidRDefault="00703621" w:rsidP="00703621">
      <w:r w:rsidRPr="00CE181A">
        <w:rPr>
          <w:b/>
        </w:rPr>
        <w:t>Exspiratorisk stridor:</w:t>
      </w:r>
      <w:r w:rsidRPr="00CE181A">
        <w:t xml:space="preserve"> Svullna slemhinnor i bronkerna och ännu mindre luftrör. Obstruktiv. Svårt att andas ut.</w:t>
      </w:r>
    </w:p>
    <w:p w:rsidR="00703621" w:rsidRPr="00CE181A" w:rsidRDefault="00703621" w:rsidP="00703621"/>
    <w:p w:rsidR="00703621" w:rsidRPr="00CE181A" w:rsidRDefault="00703621" w:rsidP="00703621">
      <w:pPr>
        <w:rPr>
          <w:b/>
        </w:rPr>
      </w:pPr>
      <w:r w:rsidRPr="00CE181A">
        <w:rPr>
          <w:b/>
        </w:rPr>
        <w:t>Syresättning</w:t>
      </w:r>
    </w:p>
    <w:p w:rsidR="00703621" w:rsidRPr="00CE181A" w:rsidRDefault="00703621" w:rsidP="00703621">
      <w:pPr>
        <w:widowControl/>
        <w:numPr>
          <w:ilvl w:val="0"/>
          <w:numId w:val="2"/>
        </w:numPr>
      </w:pPr>
      <w:r w:rsidRPr="00CE181A">
        <w:t>Observera hudfärg</w:t>
      </w:r>
    </w:p>
    <w:p w:rsidR="00703621" w:rsidRPr="00CE181A" w:rsidRDefault="00703621" w:rsidP="00703621">
      <w:pPr>
        <w:widowControl/>
        <w:numPr>
          <w:ilvl w:val="0"/>
          <w:numId w:val="1"/>
        </w:numPr>
      </w:pPr>
      <w:r w:rsidRPr="00CE181A">
        <w:t>i ansiktet</w:t>
      </w:r>
    </w:p>
    <w:p w:rsidR="00703621" w:rsidRPr="00CE181A" w:rsidRDefault="00703621" w:rsidP="00703621">
      <w:pPr>
        <w:widowControl/>
        <w:numPr>
          <w:ilvl w:val="0"/>
          <w:numId w:val="1"/>
        </w:numPr>
      </w:pPr>
      <w:r w:rsidRPr="00CE181A">
        <w:t>kring munnen</w:t>
      </w:r>
    </w:p>
    <w:p w:rsidR="00703621" w:rsidRPr="00CE181A" w:rsidRDefault="00703621" w:rsidP="00703621">
      <w:pPr>
        <w:widowControl/>
        <w:numPr>
          <w:ilvl w:val="0"/>
          <w:numId w:val="1"/>
        </w:numPr>
      </w:pPr>
      <w:r w:rsidRPr="00CE181A">
        <w:t>läpparnas färg</w:t>
      </w:r>
    </w:p>
    <w:p w:rsidR="00703621" w:rsidRPr="00CE181A" w:rsidRDefault="00703621" w:rsidP="00703621">
      <w:pPr>
        <w:widowControl/>
        <w:numPr>
          <w:ilvl w:val="0"/>
          <w:numId w:val="1"/>
        </w:numPr>
      </w:pPr>
      <w:r w:rsidRPr="00CE181A">
        <w:t>på naglarna/nagelbädden</w:t>
      </w:r>
    </w:p>
    <w:p w:rsidR="00703621" w:rsidRPr="00CE181A" w:rsidRDefault="00703621" w:rsidP="00703621">
      <w:pPr>
        <w:widowControl/>
        <w:numPr>
          <w:ilvl w:val="0"/>
          <w:numId w:val="1"/>
        </w:numPr>
      </w:pPr>
      <w:r w:rsidRPr="00CE181A">
        <w:t>känn på barnets händer och fötter. Dålig syresättning ger perifer kyla.</w:t>
      </w:r>
    </w:p>
    <w:p w:rsidR="00703621" w:rsidRPr="00CE181A" w:rsidRDefault="00703621" w:rsidP="00703621">
      <w:pPr>
        <w:ind w:left="360"/>
      </w:pPr>
      <w:r>
        <w:t>2) Mät saturation</w:t>
      </w:r>
    </w:p>
    <w:p w:rsidR="00730505" w:rsidRPr="00FC079A" w:rsidRDefault="00730505" w:rsidP="00730505"/>
    <w:p w:rsidR="006330C0" w:rsidRPr="00FC079A" w:rsidRDefault="006330C0"/>
    <w:p w:rsidR="0073674B" w:rsidRPr="00FC079A" w:rsidRDefault="0073674B">
      <w:pPr>
        <w:widowControl/>
        <w:rPr>
          <w:b/>
          <w:sz w:val="28"/>
          <w:szCs w:val="28"/>
        </w:rPr>
      </w:pPr>
    </w:p>
    <w:p w:rsidR="0073674B" w:rsidRPr="00FC079A" w:rsidRDefault="0073674B">
      <w:pPr>
        <w:widowControl/>
        <w:rPr>
          <w:b/>
          <w:sz w:val="28"/>
          <w:szCs w:val="28"/>
        </w:rPr>
      </w:pPr>
      <w:bookmarkStart w:id="1" w:name="_GoBack"/>
      <w:bookmarkEnd w:id="1"/>
    </w:p>
    <w:p w:rsidR="00792109" w:rsidRPr="00FC079A" w:rsidRDefault="00792109">
      <w:pPr>
        <w:widowControl/>
        <w:rPr>
          <w:b/>
          <w:sz w:val="28"/>
          <w:szCs w:val="28"/>
        </w:rPr>
      </w:pPr>
    </w:p>
    <w:p w:rsidR="0073674B" w:rsidRPr="00FC079A" w:rsidRDefault="0073674B">
      <w:pPr>
        <w:widowControl/>
        <w:rPr>
          <w:b/>
          <w:sz w:val="28"/>
          <w:szCs w:val="28"/>
        </w:rPr>
      </w:pPr>
    </w:p>
    <w:p w:rsidR="008765DF" w:rsidRPr="00FC079A" w:rsidRDefault="008765DF">
      <w:pPr>
        <w:widowControl/>
        <w:rPr>
          <w:b/>
          <w:sz w:val="28"/>
          <w:szCs w:val="28"/>
        </w:rPr>
      </w:pPr>
    </w:p>
    <w:p w:rsidR="008765DF" w:rsidRPr="00FC079A" w:rsidRDefault="008765DF">
      <w:pPr>
        <w:widowControl/>
        <w:rPr>
          <w:b/>
          <w:sz w:val="28"/>
          <w:szCs w:val="28"/>
        </w:rPr>
      </w:pPr>
    </w:p>
    <w:p w:rsidR="008765DF" w:rsidRPr="00FC079A" w:rsidRDefault="008765DF">
      <w:pPr>
        <w:widowControl/>
        <w:rPr>
          <w:b/>
          <w:sz w:val="28"/>
          <w:szCs w:val="28"/>
        </w:rPr>
      </w:pPr>
    </w:p>
    <w:p w:rsidR="008765DF" w:rsidRPr="00FC079A" w:rsidRDefault="008765DF">
      <w:pPr>
        <w:widowControl/>
        <w:rPr>
          <w:b/>
          <w:sz w:val="28"/>
          <w:szCs w:val="28"/>
        </w:rPr>
      </w:pPr>
    </w:p>
    <w:p w:rsidR="008765DF" w:rsidRPr="00FC079A" w:rsidRDefault="008765DF">
      <w:pPr>
        <w:widowControl/>
        <w:rPr>
          <w:b/>
          <w:sz w:val="28"/>
          <w:szCs w:val="28"/>
        </w:rPr>
      </w:pPr>
    </w:p>
    <w:p w:rsidR="0073674B" w:rsidRPr="00FC079A" w:rsidRDefault="0073674B">
      <w:pPr>
        <w:widowControl/>
        <w:rPr>
          <w:b/>
          <w:sz w:val="28"/>
          <w:szCs w:val="28"/>
        </w:rPr>
      </w:pPr>
    </w:p>
    <w:p w:rsidR="0073674B" w:rsidRPr="00FC079A" w:rsidRDefault="0073674B">
      <w:pPr>
        <w:widowControl/>
        <w:rPr>
          <w:b/>
          <w:sz w:val="28"/>
          <w:szCs w:val="28"/>
        </w:rPr>
      </w:pPr>
    </w:p>
    <w:p w:rsidR="0073674B" w:rsidRPr="00FC079A" w:rsidRDefault="0073674B">
      <w:pPr>
        <w:widowControl/>
        <w:rPr>
          <w:b/>
          <w:sz w:val="28"/>
          <w:szCs w:val="28"/>
        </w:rPr>
      </w:pPr>
    </w:p>
    <w:p w:rsidR="0073674B" w:rsidRPr="00FC079A" w:rsidRDefault="0073674B">
      <w:pPr>
        <w:widowControl/>
        <w:rPr>
          <w:b/>
          <w:sz w:val="28"/>
          <w:szCs w:val="28"/>
        </w:rPr>
      </w:pPr>
    </w:p>
    <w:p w:rsidR="0073674B" w:rsidRPr="00FC079A" w:rsidRDefault="0073674B">
      <w:pPr>
        <w:widowControl/>
        <w:rPr>
          <w:b/>
          <w:sz w:val="28"/>
          <w:szCs w:val="28"/>
        </w:rPr>
      </w:pPr>
    </w:p>
    <w:p w:rsidR="005C7CF9" w:rsidRPr="00FC079A" w:rsidRDefault="005C7CF9">
      <w:pPr>
        <w:widowControl/>
        <w:rPr>
          <w:b/>
          <w:sz w:val="28"/>
          <w:szCs w:val="28"/>
        </w:rPr>
      </w:pPr>
    </w:p>
    <w:p w:rsidR="0073674B" w:rsidRPr="00FC079A" w:rsidRDefault="0073674B">
      <w:pPr>
        <w:widowControl/>
        <w:rPr>
          <w:b/>
          <w:sz w:val="28"/>
          <w:szCs w:val="28"/>
        </w:rPr>
      </w:pPr>
    </w:p>
    <w:p w:rsidR="0073674B" w:rsidRPr="00FC079A" w:rsidRDefault="0073674B">
      <w:pPr>
        <w:widowControl/>
        <w:rPr>
          <w:b/>
          <w:sz w:val="28"/>
          <w:szCs w:val="28"/>
        </w:rPr>
      </w:pPr>
    </w:p>
    <w:p w:rsidR="0073674B" w:rsidRPr="00FC079A" w:rsidRDefault="0073674B">
      <w:pPr>
        <w:widowControl/>
        <w:rPr>
          <w:b/>
          <w:sz w:val="28"/>
          <w:szCs w:val="28"/>
        </w:rPr>
      </w:pPr>
    </w:p>
    <w:p w:rsidR="0073674B" w:rsidRPr="00FC079A" w:rsidRDefault="0073674B">
      <w:pPr>
        <w:widowControl/>
        <w:rPr>
          <w:b/>
          <w:sz w:val="28"/>
          <w:szCs w:val="28"/>
        </w:rPr>
      </w:pPr>
    </w:p>
    <w:p w:rsidR="001C5ECA" w:rsidRPr="00FC079A" w:rsidRDefault="001C5ECA">
      <w:pPr>
        <w:widowControl/>
        <w:rPr>
          <w:b/>
          <w:sz w:val="28"/>
          <w:szCs w:val="28"/>
        </w:rPr>
      </w:pPr>
    </w:p>
    <w:p w:rsidR="001C5ECA" w:rsidRPr="00FC079A" w:rsidRDefault="001C5ECA">
      <w:pPr>
        <w:widowControl/>
        <w:rPr>
          <w:b/>
          <w:sz w:val="28"/>
          <w:szCs w:val="28"/>
        </w:rPr>
      </w:pPr>
    </w:p>
    <w:p w:rsidR="001C5ECA" w:rsidRPr="00FC079A" w:rsidRDefault="001C5ECA">
      <w:pPr>
        <w:widowControl/>
        <w:rPr>
          <w:b/>
          <w:sz w:val="28"/>
          <w:szCs w:val="28"/>
        </w:rPr>
      </w:pPr>
    </w:p>
    <w:p w:rsidR="001C5ECA" w:rsidRPr="00FC079A" w:rsidRDefault="001C5ECA">
      <w:pPr>
        <w:widowControl/>
        <w:rPr>
          <w:b/>
          <w:sz w:val="28"/>
          <w:szCs w:val="28"/>
        </w:rPr>
      </w:pPr>
    </w:p>
    <w:p w:rsidR="0073674B" w:rsidRPr="00FC079A" w:rsidRDefault="0073674B">
      <w:pPr>
        <w:widowControl/>
        <w:rPr>
          <w:b/>
          <w:sz w:val="28"/>
          <w:szCs w:val="28"/>
        </w:rPr>
      </w:pPr>
    </w:p>
    <w:p w:rsidR="00730505" w:rsidRPr="00FC079A" w:rsidRDefault="00730505">
      <w:pPr>
        <w:widowControl/>
        <w:rPr>
          <w:b/>
          <w:sz w:val="28"/>
          <w:szCs w:val="28"/>
        </w:rPr>
      </w:pPr>
    </w:p>
    <w:p w:rsidR="0073674B" w:rsidRDefault="001504AB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="0073674B" w:rsidRPr="0073674B">
        <w:rPr>
          <w:b/>
          <w:sz w:val="28"/>
          <w:szCs w:val="28"/>
        </w:rPr>
        <w:t>historik</w:t>
      </w:r>
    </w:p>
    <w:p w:rsidR="001504AB" w:rsidRDefault="001504AB" w:rsidP="001504AB">
      <w:r>
        <w:t>Varje dokument bör innehålla en historik som för varje version talar om vad som ändrats, vem som gjort ändringen och när ändringen gjordes.</w:t>
      </w:r>
    </w:p>
    <w:p w:rsidR="0073674B" w:rsidRDefault="0073674B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3674B" w:rsidRPr="0073674B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03621" w:rsidP="00767522">
            <w:r>
              <w:t>1</w:t>
            </w:r>
          </w:p>
        </w:tc>
        <w:tc>
          <w:tcPr>
            <w:tcW w:w="1418" w:type="dxa"/>
          </w:tcPr>
          <w:p w:rsidR="0073674B" w:rsidRPr="0073674B" w:rsidRDefault="0073674B" w:rsidP="00767522"/>
        </w:tc>
        <w:tc>
          <w:tcPr>
            <w:tcW w:w="4248" w:type="dxa"/>
          </w:tcPr>
          <w:p w:rsidR="0073674B" w:rsidRPr="0073674B" w:rsidRDefault="0073674B" w:rsidP="00767522"/>
        </w:tc>
        <w:tc>
          <w:tcPr>
            <w:tcW w:w="2303" w:type="dxa"/>
          </w:tcPr>
          <w:p w:rsidR="0073674B" w:rsidRPr="0073674B" w:rsidRDefault="0073674B" w:rsidP="00767522"/>
        </w:tc>
      </w:tr>
      <w:tr w:rsidR="0073674B" w:rsidRPr="0073674B" w:rsidTr="00767522">
        <w:tc>
          <w:tcPr>
            <w:tcW w:w="1242" w:type="dxa"/>
          </w:tcPr>
          <w:p w:rsidR="0073674B" w:rsidRPr="0073674B" w:rsidRDefault="005F16D1" w:rsidP="00767522">
            <w:r>
              <w:t xml:space="preserve">2 </w:t>
            </w:r>
          </w:p>
        </w:tc>
        <w:tc>
          <w:tcPr>
            <w:tcW w:w="1418" w:type="dxa"/>
          </w:tcPr>
          <w:p w:rsidR="0073674B" w:rsidRPr="0073674B" w:rsidRDefault="005F16D1" w:rsidP="00767522">
            <w:r>
              <w:t>170309</w:t>
            </w:r>
          </w:p>
        </w:tc>
        <w:tc>
          <w:tcPr>
            <w:tcW w:w="4248" w:type="dxa"/>
          </w:tcPr>
          <w:p w:rsidR="0073674B" w:rsidRPr="0073674B" w:rsidRDefault="005F16D1" w:rsidP="00767522">
            <w:r>
              <w:t>Flytt till nytt FO</w:t>
            </w:r>
          </w:p>
        </w:tc>
        <w:tc>
          <w:tcPr>
            <w:tcW w:w="2303" w:type="dxa"/>
          </w:tcPr>
          <w:p w:rsidR="0073674B" w:rsidRPr="0073674B" w:rsidRDefault="005F16D1" w:rsidP="00767522">
            <w:r>
              <w:t>Malin Ryd Rinder</w:t>
            </w:r>
          </w:p>
        </w:tc>
      </w:tr>
    </w:tbl>
    <w:p w:rsidR="005262F7" w:rsidRPr="006330C0" w:rsidRDefault="005262F7" w:rsidP="0073674B"/>
    <w:sectPr w:rsidR="005262F7" w:rsidRPr="006330C0" w:rsidSect="0005185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357" w:rsidRDefault="00644357" w:rsidP="00F47081">
      <w:r>
        <w:separator/>
      </w:r>
    </w:p>
  </w:endnote>
  <w:endnote w:type="continuationSeparator" w:id="0">
    <w:p w:rsidR="00644357" w:rsidRDefault="00644357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48118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handläggare_sf"/>
          <w:r>
            <w:rPr>
              <w:rFonts w:asciiTheme="minorHAnsi" w:hAnsiTheme="minorHAnsi"/>
              <w:sz w:val="16"/>
              <w:szCs w:val="16"/>
            </w:rPr>
            <w:t>Therés Sanders/Karolinska/SLL;Marie Hilmersson/SLL/SLL;Katharina Sundström/Karolinska/SLL</w:t>
          </w:r>
          <w:bookmarkEnd w:id="5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48118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dokumentnr_sf"/>
          <w:bookmarkStart w:id="7" w:name="löpnummer_sf"/>
          <w:bookmarkEnd w:id="6"/>
          <w:r>
            <w:rPr>
              <w:rFonts w:asciiTheme="minorHAnsi" w:hAnsiTheme="minorHAnsi"/>
              <w:sz w:val="16"/>
              <w:szCs w:val="16"/>
            </w:rPr>
            <w:t>Kar1-1636</w:t>
          </w:r>
          <w:bookmarkEnd w:id="7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48118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fastställare_sf"/>
          <w:r>
            <w:rPr>
              <w:rFonts w:asciiTheme="minorHAnsi" w:hAnsiTheme="minorHAnsi"/>
              <w:sz w:val="16"/>
              <w:szCs w:val="16"/>
            </w:rPr>
            <w:t>Malin Ryd Rinder/Karolinska/SLL</w:t>
          </w:r>
          <w:bookmarkEnd w:id="8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48118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version_sf"/>
          <w:r>
            <w:rPr>
              <w:rFonts w:asciiTheme="minorHAnsi" w:hAnsiTheme="minorHAnsi"/>
              <w:sz w:val="16"/>
              <w:szCs w:val="16"/>
            </w:rPr>
            <w:t>2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organisation_sf"/>
          <w:bookmarkEnd w:id="10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48118E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giltigdatum_sf"/>
          <w:r>
            <w:rPr>
              <w:rFonts w:asciiTheme="minorHAnsi" w:hAnsiTheme="minorHAnsi"/>
              <w:sz w:val="16"/>
              <w:szCs w:val="16"/>
            </w:rPr>
            <w:t>2017-03-10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E7488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48118E">
            <w:rPr>
              <w:rFonts w:asciiTheme="minorHAnsi" w:hAnsiTheme="minorHAnsi"/>
              <w:noProof/>
              <w:sz w:val="16"/>
              <w:szCs w:val="16"/>
            </w:rPr>
            <w:t>2019-11-25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48118E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48118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handläggare"/>
          <w:r>
            <w:rPr>
              <w:rFonts w:asciiTheme="minorHAnsi" w:hAnsiTheme="minorHAnsi"/>
              <w:sz w:val="16"/>
              <w:szCs w:val="16"/>
            </w:rPr>
            <w:t>Therés Sanders/Karolinska/SLL;Marie Hilmersson/SLL/SLL;Katharina Sundström/Karolinska/SLL</w:t>
          </w:r>
          <w:bookmarkEnd w:id="15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48118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löpnummer"/>
          <w:r>
            <w:rPr>
              <w:rFonts w:asciiTheme="minorHAnsi" w:hAnsiTheme="minorHAnsi"/>
              <w:sz w:val="16"/>
              <w:szCs w:val="16"/>
            </w:rPr>
            <w:t>Kar1-1636</w:t>
          </w:r>
          <w:bookmarkEnd w:id="16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48118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fastställare"/>
          <w:r>
            <w:rPr>
              <w:rFonts w:asciiTheme="minorHAnsi" w:hAnsiTheme="minorHAnsi"/>
              <w:sz w:val="16"/>
              <w:szCs w:val="16"/>
            </w:rPr>
            <w:t>Malin Ryd Rinder/Karolinska/SLL</w:t>
          </w:r>
          <w:bookmarkEnd w:id="17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48118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version"/>
          <w:r>
            <w:rPr>
              <w:rFonts w:asciiTheme="minorHAnsi" w:hAnsiTheme="minorHAnsi"/>
              <w:sz w:val="16"/>
              <w:szCs w:val="16"/>
            </w:rPr>
            <w:t>2</w:t>
          </w:r>
          <w:bookmarkEnd w:id="18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Organisation"/>
          <w:bookmarkEnd w:id="19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48118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giltigdatum"/>
          <w:r>
            <w:rPr>
              <w:rFonts w:asciiTheme="minorHAnsi" w:hAnsiTheme="minorHAnsi"/>
              <w:sz w:val="16"/>
              <w:szCs w:val="16"/>
            </w:rPr>
            <w:t>2017-03-10</w:t>
          </w:r>
          <w:bookmarkEnd w:id="20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E74887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48118E">
            <w:rPr>
              <w:rFonts w:asciiTheme="minorHAnsi" w:hAnsiTheme="minorHAnsi"/>
              <w:noProof/>
              <w:sz w:val="16"/>
              <w:szCs w:val="16"/>
            </w:rPr>
            <w:t>2019-11-25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48118E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357" w:rsidRDefault="00644357" w:rsidP="00F47081">
      <w:r>
        <w:separator/>
      </w:r>
    </w:p>
  </w:footnote>
  <w:footnote w:type="continuationSeparator" w:id="0">
    <w:p w:rsidR="00644357" w:rsidRDefault="00644357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48118E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E74887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CC4917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444C67">
            <w:rPr>
              <w:rFonts w:asciiTheme="minorHAnsi" w:hAnsiTheme="minorHAnsi"/>
              <w:noProof/>
            </w:rPr>
            <w:fldChar w:fldCharType="begin"/>
          </w:r>
          <w:r w:rsidR="00444C67">
            <w:rPr>
              <w:rFonts w:asciiTheme="minorHAnsi" w:hAnsiTheme="minorHAnsi"/>
              <w:noProof/>
            </w:rPr>
            <w:instrText xml:space="preserve"> NUMPAGES  \* MERGEFORMAT </w:instrText>
          </w:r>
          <w:r w:rsidR="00444C67">
            <w:rPr>
              <w:rFonts w:asciiTheme="minorHAnsi" w:hAnsiTheme="minorHAnsi"/>
              <w:noProof/>
            </w:rPr>
            <w:fldChar w:fldCharType="separate"/>
          </w:r>
          <w:r w:rsidR="00CC4917" w:rsidRPr="00CC4917">
            <w:rPr>
              <w:rFonts w:asciiTheme="minorHAnsi" w:hAnsiTheme="minorHAnsi"/>
              <w:noProof/>
            </w:rPr>
            <w:t>2</w:t>
          </w:r>
          <w:r w:rsidR="00444C67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661F6C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3" w:name="status_sf"/>
          <w:r w:rsidR="0048118E">
            <w:rPr>
              <w:rFonts w:asciiTheme="minorHAnsi" w:hAnsiTheme="minorHAnsi"/>
              <w:sz w:val="20"/>
              <w:szCs w:val="20"/>
            </w:rPr>
            <w:t>gällande</w:t>
          </w:r>
          <w:bookmarkEnd w:id="3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4" w:name="arkiverat_sf"/>
          <w:bookmarkEnd w:id="4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48118E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2" w:name="Dokumenttyp"/>
          <w:r>
            <w:rPr>
              <w:rFonts w:asciiTheme="minorHAnsi" w:hAnsiTheme="minorHAnsi"/>
            </w:rPr>
            <w:t>Styrande lokalt dokument</w:t>
          </w:r>
          <w:bookmarkEnd w:id="12"/>
        </w:p>
      </w:tc>
      <w:tc>
        <w:tcPr>
          <w:tcW w:w="1346" w:type="dxa"/>
        </w:tcPr>
        <w:p w:rsidR="00363F7D" w:rsidRPr="00123992" w:rsidRDefault="00E74887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CC4917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444C67">
            <w:rPr>
              <w:rFonts w:asciiTheme="minorHAnsi" w:hAnsiTheme="minorHAnsi"/>
              <w:noProof/>
            </w:rPr>
            <w:fldChar w:fldCharType="begin"/>
          </w:r>
          <w:r w:rsidR="00444C67">
            <w:rPr>
              <w:rFonts w:asciiTheme="minorHAnsi" w:hAnsiTheme="minorHAnsi"/>
              <w:noProof/>
            </w:rPr>
            <w:instrText xml:space="preserve"> NUMPAGES  \* MERGEFORMAT </w:instrText>
          </w:r>
          <w:r w:rsidR="00444C67">
            <w:rPr>
              <w:rFonts w:asciiTheme="minorHAnsi" w:hAnsiTheme="minorHAnsi"/>
              <w:noProof/>
            </w:rPr>
            <w:fldChar w:fldCharType="separate"/>
          </w:r>
          <w:r w:rsidR="00CC4917" w:rsidRPr="00CC4917">
            <w:rPr>
              <w:rFonts w:asciiTheme="minorHAnsi" w:hAnsiTheme="minorHAnsi"/>
              <w:noProof/>
            </w:rPr>
            <w:t>2</w:t>
          </w:r>
          <w:r w:rsidR="00444C67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661F6C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3" w:name="status"/>
          <w:r w:rsidR="0048118E">
            <w:rPr>
              <w:rFonts w:asciiTheme="minorHAnsi" w:hAnsiTheme="minorHAnsi"/>
              <w:sz w:val="20"/>
              <w:szCs w:val="20"/>
            </w:rPr>
            <w:t>gällande</w:t>
          </w:r>
          <w:bookmarkEnd w:id="13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4" w:name="arkiverat"/>
          <w:bookmarkEnd w:id="14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F6587"/>
    <w:multiLevelType w:val="hybridMultilevel"/>
    <w:tmpl w:val="336413C6"/>
    <w:lvl w:ilvl="0" w:tplc="041D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DA74BA8"/>
    <w:multiLevelType w:val="hybridMultilevel"/>
    <w:tmpl w:val="F32C978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6063"/>
    <w:rsid w:val="00047E0F"/>
    <w:rsid w:val="00051851"/>
    <w:rsid w:val="00072F71"/>
    <w:rsid w:val="00080A88"/>
    <w:rsid w:val="00090B26"/>
    <w:rsid w:val="00097170"/>
    <w:rsid w:val="000A6A10"/>
    <w:rsid w:val="000B17EC"/>
    <w:rsid w:val="000B4D3D"/>
    <w:rsid w:val="000C04C7"/>
    <w:rsid w:val="000D4E47"/>
    <w:rsid w:val="000E3AC9"/>
    <w:rsid w:val="000F3530"/>
    <w:rsid w:val="000F4D65"/>
    <w:rsid w:val="00100FDC"/>
    <w:rsid w:val="00101E13"/>
    <w:rsid w:val="001101F1"/>
    <w:rsid w:val="00123992"/>
    <w:rsid w:val="001504AB"/>
    <w:rsid w:val="001516CD"/>
    <w:rsid w:val="00167279"/>
    <w:rsid w:val="00191D8A"/>
    <w:rsid w:val="0019376C"/>
    <w:rsid w:val="001A1351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2110E0"/>
    <w:rsid w:val="00233A25"/>
    <w:rsid w:val="00235B0D"/>
    <w:rsid w:val="00257748"/>
    <w:rsid w:val="002769F1"/>
    <w:rsid w:val="002C1CF4"/>
    <w:rsid w:val="002C4C2A"/>
    <w:rsid w:val="002C4EDA"/>
    <w:rsid w:val="002C574A"/>
    <w:rsid w:val="002C57F8"/>
    <w:rsid w:val="002E7ED2"/>
    <w:rsid w:val="002F6D2D"/>
    <w:rsid w:val="00323C05"/>
    <w:rsid w:val="0033668A"/>
    <w:rsid w:val="003414C8"/>
    <w:rsid w:val="003539AA"/>
    <w:rsid w:val="00356E00"/>
    <w:rsid w:val="00363F7D"/>
    <w:rsid w:val="00376CF2"/>
    <w:rsid w:val="003A5662"/>
    <w:rsid w:val="003B131D"/>
    <w:rsid w:val="003C230B"/>
    <w:rsid w:val="003C7DDC"/>
    <w:rsid w:val="003D3D1C"/>
    <w:rsid w:val="003F5240"/>
    <w:rsid w:val="003F7062"/>
    <w:rsid w:val="004042DC"/>
    <w:rsid w:val="004056C6"/>
    <w:rsid w:val="00405774"/>
    <w:rsid w:val="00405E69"/>
    <w:rsid w:val="00407F90"/>
    <w:rsid w:val="004111D2"/>
    <w:rsid w:val="00444C67"/>
    <w:rsid w:val="00447EBD"/>
    <w:rsid w:val="00463852"/>
    <w:rsid w:val="00463CE9"/>
    <w:rsid w:val="004644A8"/>
    <w:rsid w:val="00473759"/>
    <w:rsid w:val="00474607"/>
    <w:rsid w:val="0048118E"/>
    <w:rsid w:val="004C5F7B"/>
    <w:rsid w:val="004E0843"/>
    <w:rsid w:val="004F5B23"/>
    <w:rsid w:val="00502B3C"/>
    <w:rsid w:val="00505E91"/>
    <w:rsid w:val="00522CC6"/>
    <w:rsid w:val="00523EAD"/>
    <w:rsid w:val="005253BF"/>
    <w:rsid w:val="005262F7"/>
    <w:rsid w:val="00533490"/>
    <w:rsid w:val="00534747"/>
    <w:rsid w:val="00536E3C"/>
    <w:rsid w:val="00541FCA"/>
    <w:rsid w:val="00543742"/>
    <w:rsid w:val="005647A8"/>
    <w:rsid w:val="00576479"/>
    <w:rsid w:val="00594B6A"/>
    <w:rsid w:val="005A75E6"/>
    <w:rsid w:val="005B04BF"/>
    <w:rsid w:val="005C08D9"/>
    <w:rsid w:val="005C1E82"/>
    <w:rsid w:val="005C2A6A"/>
    <w:rsid w:val="005C50FF"/>
    <w:rsid w:val="005C7CF9"/>
    <w:rsid w:val="005D3158"/>
    <w:rsid w:val="005F16D1"/>
    <w:rsid w:val="00602275"/>
    <w:rsid w:val="00605C27"/>
    <w:rsid w:val="00612340"/>
    <w:rsid w:val="006138C1"/>
    <w:rsid w:val="00624F6F"/>
    <w:rsid w:val="006330C0"/>
    <w:rsid w:val="0064146C"/>
    <w:rsid w:val="00644357"/>
    <w:rsid w:val="00645F0E"/>
    <w:rsid w:val="00661F6C"/>
    <w:rsid w:val="00663476"/>
    <w:rsid w:val="0066413E"/>
    <w:rsid w:val="00664ED1"/>
    <w:rsid w:val="006658CE"/>
    <w:rsid w:val="00666B34"/>
    <w:rsid w:val="00677161"/>
    <w:rsid w:val="0068125E"/>
    <w:rsid w:val="006A552A"/>
    <w:rsid w:val="006D2669"/>
    <w:rsid w:val="006D3EEA"/>
    <w:rsid w:val="006E318F"/>
    <w:rsid w:val="006E5CD4"/>
    <w:rsid w:val="00703621"/>
    <w:rsid w:val="007107EA"/>
    <w:rsid w:val="00730505"/>
    <w:rsid w:val="007310E3"/>
    <w:rsid w:val="0073674B"/>
    <w:rsid w:val="00756427"/>
    <w:rsid w:val="0076048F"/>
    <w:rsid w:val="00762575"/>
    <w:rsid w:val="0076688B"/>
    <w:rsid w:val="00773423"/>
    <w:rsid w:val="0077564C"/>
    <w:rsid w:val="007825F9"/>
    <w:rsid w:val="00784D4F"/>
    <w:rsid w:val="00792109"/>
    <w:rsid w:val="007A130F"/>
    <w:rsid w:val="007A7CD8"/>
    <w:rsid w:val="007C46E0"/>
    <w:rsid w:val="007C481A"/>
    <w:rsid w:val="00820E06"/>
    <w:rsid w:val="0083084E"/>
    <w:rsid w:val="00835B84"/>
    <w:rsid w:val="0084434C"/>
    <w:rsid w:val="00846A12"/>
    <w:rsid w:val="008765DF"/>
    <w:rsid w:val="00877AF7"/>
    <w:rsid w:val="00887EA3"/>
    <w:rsid w:val="00893D63"/>
    <w:rsid w:val="008956CE"/>
    <w:rsid w:val="008A147E"/>
    <w:rsid w:val="008A6A48"/>
    <w:rsid w:val="008B6CB0"/>
    <w:rsid w:val="008C2B03"/>
    <w:rsid w:val="008D143D"/>
    <w:rsid w:val="008E03CB"/>
    <w:rsid w:val="008F5F42"/>
    <w:rsid w:val="00916924"/>
    <w:rsid w:val="00917961"/>
    <w:rsid w:val="00926A38"/>
    <w:rsid w:val="00946C7B"/>
    <w:rsid w:val="00947A73"/>
    <w:rsid w:val="00956326"/>
    <w:rsid w:val="00964350"/>
    <w:rsid w:val="0097166F"/>
    <w:rsid w:val="009954D8"/>
    <w:rsid w:val="009A0B7E"/>
    <w:rsid w:val="009C2F30"/>
    <w:rsid w:val="009D51B5"/>
    <w:rsid w:val="009E34D9"/>
    <w:rsid w:val="009E4C68"/>
    <w:rsid w:val="009E6815"/>
    <w:rsid w:val="009F03FB"/>
    <w:rsid w:val="00A1365F"/>
    <w:rsid w:val="00A42458"/>
    <w:rsid w:val="00A50CC6"/>
    <w:rsid w:val="00A50FAB"/>
    <w:rsid w:val="00A65165"/>
    <w:rsid w:val="00A67932"/>
    <w:rsid w:val="00A80F9E"/>
    <w:rsid w:val="00A83DA6"/>
    <w:rsid w:val="00A976A4"/>
    <w:rsid w:val="00AD7B2E"/>
    <w:rsid w:val="00AE2C8C"/>
    <w:rsid w:val="00AF69EE"/>
    <w:rsid w:val="00B00F3E"/>
    <w:rsid w:val="00B04A06"/>
    <w:rsid w:val="00B2112E"/>
    <w:rsid w:val="00B22B7D"/>
    <w:rsid w:val="00B237A2"/>
    <w:rsid w:val="00B24C48"/>
    <w:rsid w:val="00B46D94"/>
    <w:rsid w:val="00B5688E"/>
    <w:rsid w:val="00B7532A"/>
    <w:rsid w:val="00B81FC6"/>
    <w:rsid w:val="00B85E7F"/>
    <w:rsid w:val="00BA3DB1"/>
    <w:rsid w:val="00BB2D58"/>
    <w:rsid w:val="00BB5B19"/>
    <w:rsid w:val="00BB74B1"/>
    <w:rsid w:val="00BC2905"/>
    <w:rsid w:val="00BD7647"/>
    <w:rsid w:val="00BF186B"/>
    <w:rsid w:val="00C11EF7"/>
    <w:rsid w:val="00C215F0"/>
    <w:rsid w:val="00C27304"/>
    <w:rsid w:val="00C42ECF"/>
    <w:rsid w:val="00C579D4"/>
    <w:rsid w:val="00C64DA0"/>
    <w:rsid w:val="00C712F5"/>
    <w:rsid w:val="00C90CCA"/>
    <w:rsid w:val="00CA6F8A"/>
    <w:rsid w:val="00CB116E"/>
    <w:rsid w:val="00CB341B"/>
    <w:rsid w:val="00CC3836"/>
    <w:rsid w:val="00CC4917"/>
    <w:rsid w:val="00CC4FA1"/>
    <w:rsid w:val="00CC73B9"/>
    <w:rsid w:val="00CD53DF"/>
    <w:rsid w:val="00CF4644"/>
    <w:rsid w:val="00D0531B"/>
    <w:rsid w:val="00D122CA"/>
    <w:rsid w:val="00D21D17"/>
    <w:rsid w:val="00D270A5"/>
    <w:rsid w:val="00D3561B"/>
    <w:rsid w:val="00D418CC"/>
    <w:rsid w:val="00D50DA7"/>
    <w:rsid w:val="00D56B21"/>
    <w:rsid w:val="00D60013"/>
    <w:rsid w:val="00D67F3A"/>
    <w:rsid w:val="00D7790F"/>
    <w:rsid w:val="00DA4158"/>
    <w:rsid w:val="00DA6181"/>
    <w:rsid w:val="00DC7FA1"/>
    <w:rsid w:val="00DE4978"/>
    <w:rsid w:val="00DF3558"/>
    <w:rsid w:val="00DF3638"/>
    <w:rsid w:val="00E169EE"/>
    <w:rsid w:val="00E21228"/>
    <w:rsid w:val="00E63120"/>
    <w:rsid w:val="00E64F96"/>
    <w:rsid w:val="00E74887"/>
    <w:rsid w:val="00E7592E"/>
    <w:rsid w:val="00E874A5"/>
    <w:rsid w:val="00E94A0B"/>
    <w:rsid w:val="00EA0D2C"/>
    <w:rsid w:val="00EA6533"/>
    <w:rsid w:val="00EB626B"/>
    <w:rsid w:val="00EC6562"/>
    <w:rsid w:val="00EC6E22"/>
    <w:rsid w:val="00ED3CDD"/>
    <w:rsid w:val="00ED41EB"/>
    <w:rsid w:val="00EE5B69"/>
    <w:rsid w:val="00EE6DF8"/>
    <w:rsid w:val="00EF6425"/>
    <w:rsid w:val="00F0551D"/>
    <w:rsid w:val="00F055D4"/>
    <w:rsid w:val="00F11FD1"/>
    <w:rsid w:val="00F43E26"/>
    <w:rsid w:val="00F62AA2"/>
    <w:rsid w:val="00F93951"/>
    <w:rsid w:val="00FB4BA2"/>
    <w:rsid w:val="00FB7D90"/>
    <w:rsid w:val="00FC079A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D59110E6-30F2-47A5-BF28-2A368213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A55E6-0B22-4F7F-9435-0969E4549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9E8C29E5.dotm</Template>
  <TotalTime>7</TotalTime>
  <Pages>2</Pages>
  <Words>202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Marie Hilmersson</cp:lastModifiedBy>
  <cp:revision>32</cp:revision>
  <cp:lastPrinted>2005-03-23T12:04:00Z</cp:lastPrinted>
  <dcterms:created xsi:type="dcterms:W3CDTF">2011-06-17T11:27:00Z</dcterms:created>
  <dcterms:modified xsi:type="dcterms:W3CDTF">2019-11-25T12:54:00Z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198978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