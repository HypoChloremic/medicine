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C19D1" w14:textId="77777777" w:rsidR="00F035C6" w:rsidRPr="00EA4224" w:rsidRDefault="00F035C6" w:rsidP="009B2DC3">
      <w:pPr>
        <w:spacing w:after="120"/>
        <w:rPr>
          <w:b/>
          <w:sz w:val="22"/>
          <w:szCs w:val="22"/>
        </w:rPr>
      </w:pPr>
      <w:bookmarkStart w:id="0" w:name="_GoBack"/>
      <w:bookmarkEnd w:id="0"/>
      <w:r w:rsidRPr="00EA4224">
        <w:rPr>
          <w:b/>
          <w:sz w:val="22"/>
          <w:szCs w:val="22"/>
        </w:rPr>
        <w:t>Datum:</w:t>
      </w:r>
      <w:r w:rsidR="00EA4224">
        <w:rPr>
          <w:b/>
          <w:sz w:val="22"/>
          <w:szCs w:val="22"/>
        </w:rPr>
        <w:t xml:space="preserve"> </w:t>
      </w:r>
      <w:r w:rsidRPr="00EA4224">
        <w:rPr>
          <w:sz w:val="22"/>
          <w:szCs w:val="22"/>
        </w:rPr>
        <w:t>……………………………………</w:t>
      </w:r>
      <w:r w:rsidR="00EA4224" w:rsidRPr="00EA4224">
        <w:rPr>
          <w:sz w:val="22"/>
          <w:szCs w:val="22"/>
        </w:rPr>
        <w:tab/>
      </w:r>
      <w:r w:rsidR="00EA4224">
        <w:rPr>
          <w:b/>
          <w:sz w:val="22"/>
          <w:szCs w:val="22"/>
        </w:rPr>
        <w:tab/>
      </w:r>
      <w:r w:rsidR="00EA4224">
        <w:rPr>
          <w:b/>
          <w:sz w:val="22"/>
          <w:szCs w:val="22"/>
        </w:rPr>
        <w:tab/>
      </w:r>
      <w:r w:rsidR="00EA4224">
        <w:rPr>
          <w:b/>
        </w:rPr>
        <w:t xml:space="preserve">Patient: </w:t>
      </w:r>
      <w:r w:rsidR="00EA4224" w:rsidRPr="00EA4224">
        <w:t>……………………………………….</w:t>
      </w:r>
    </w:p>
    <w:p w14:paraId="401730A8" w14:textId="77777777" w:rsidR="00F035C6" w:rsidRPr="00EA4224" w:rsidRDefault="00F035C6" w:rsidP="009B2DC3">
      <w:pPr>
        <w:spacing w:before="60" w:after="60"/>
        <w:rPr>
          <w:b/>
          <w:sz w:val="22"/>
          <w:szCs w:val="22"/>
        </w:rPr>
      </w:pPr>
      <w:r w:rsidRPr="00EA4224">
        <w:rPr>
          <w:b/>
          <w:sz w:val="22"/>
          <w:szCs w:val="22"/>
        </w:rPr>
        <w:t xml:space="preserve">Vikt </w:t>
      </w:r>
      <w:r w:rsidR="00EA4224">
        <w:rPr>
          <w:b/>
          <w:sz w:val="22"/>
          <w:szCs w:val="22"/>
        </w:rPr>
        <w:t>(</w:t>
      </w:r>
      <w:r w:rsidRPr="00EA4224">
        <w:rPr>
          <w:b/>
          <w:sz w:val="22"/>
          <w:szCs w:val="22"/>
        </w:rPr>
        <w:t>kg</w:t>
      </w:r>
      <w:r w:rsidR="00EA4224">
        <w:rPr>
          <w:b/>
          <w:sz w:val="22"/>
          <w:szCs w:val="22"/>
        </w:rPr>
        <w:t>)</w:t>
      </w:r>
      <w:r w:rsidRPr="00EA4224">
        <w:rPr>
          <w:b/>
          <w:sz w:val="22"/>
          <w:szCs w:val="22"/>
        </w:rPr>
        <w:t>:</w:t>
      </w:r>
      <w:r w:rsidR="00EA4224">
        <w:rPr>
          <w:sz w:val="22"/>
          <w:szCs w:val="22"/>
        </w:rPr>
        <w:t xml:space="preserve"> </w:t>
      </w:r>
      <w:r w:rsidRPr="00EA4224">
        <w:rPr>
          <w:sz w:val="22"/>
          <w:szCs w:val="22"/>
        </w:rPr>
        <w:t>…………………………………</w:t>
      </w:r>
      <w:r w:rsidR="00EA4224" w:rsidRPr="00EA4224">
        <w:rPr>
          <w:sz w:val="22"/>
          <w:szCs w:val="22"/>
        </w:rPr>
        <w:tab/>
      </w:r>
      <w:r w:rsidR="00EA4224">
        <w:rPr>
          <w:b/>
          <w:sz w:val="22"/>
          <w:szCs w:val="22"/>
        </w:rPr>
        <w:tab/>
      </w:r>
      <w:r w:rsidR="00EA4224">
        <w:rPr>
          <w:b/>
          <w:sz w:val="22"/>
          <w:szCs w:val="22"/>
        </w:rPr>
        <w:tab/>
      </w:r>
      <w:r w:rsidR="00EA4224">
        <w:rPr>
          <w:b/>
        </w:rPr>
        <w:t xml:space="preserve">Personnummer: </w:t>
      </w:r>
      <w:r w:rsidR="00EA4224" w:rsidRPr="00EA4224">
        <w:t>……………………………...</w:t>
      </w:r>
    </w:p>
    <w:p w14:paraId="54B26CAE" w14:textId="77777777" w:rsidR="00F035C6" w:rsidRPr="00715A05" w:rsidRDefault="00F035C6" w:rsidP="00F035C6">
      <w:pPr>
        <w:rPr>
          <w:sz w:val="20"/>
          <w:szCs w:val="20"/>
        </w:rPr>
      </w:pPr>
      <w:r w:rsidRPr="00B7680A">
        <w:rPr>
          <w:sz w:val="20"/>
          <w:szCs w:val="20"/>
        </w:rPr>
        <w:t>Beräknad Total Dygns</w:t>
      </w:r>
      <w:r w:rsidR="007971FF">
        <w:rPr>
          <w:sz w:val="20"/>
          <w:szCs w:val="20"/>
        </w:rPr>
        <w:t xml:space="preserve"> </w:t>
      </w:r>
      <w:r w:rsidRPr="00B7680A">
        <w:rPr>
          <w:sz w:val="20"/>
          <w:szCs w:val="20"/>
        </w:rPr>
        <w:t>Dos insulin, bTDD, E:</w:t>
      </w:r>
      <w:r w:rsidR="009B2DC3">
        <w:rPr>
          <w:sz w:val="20"/>
          <w:szCs w:val="20"/>
        </w:rPr>
        <w:t xml:space="preserve"> </w:t>
      </w:r>
      <w:r w:rsidRPr="00B7680A">
        <w:rPr>
          <w:sz w:val="20"/>
          <w:szCs w:val="20"/>
        </w:rPr>
        <w:t>………</w:t>
      </w:r>
    </w:p>
    <w:tbl>
      <w:tblPr>
        <w:tblW w:w="10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710"/>
        <w:gridCol w:w="850"/>
        <w:gridCol w:w="709"/>
        <w:gridCol w:w="566"/>
        <w:gridCol w:w="850"/>
        <w:gridCol w:w="993"/>
        <w:gridCol w:w="993"/>
        <w:gridCol w:w="378"/>
        <w:gridCol w:w="218"/>
        <w:gridCol w:w="56"/>
        <w:gridCol w:w="3237"/>
      </w:tblGrid>
      <w:tr w:rsidR="00F035C6" w:rsidRPr="00413DBE" w14:paraId="0DAF43D6" w14:textId="77777777" w:rsidTr="009B2DC3">
        <w:trPr>
          <w:jc w:val="center"/>
        </w:trPr>
        <w:tc>
          <w:tcPr>
            <w:tcW w:w="10518" w:type="dxa"/>
            <w:gridSpan w:val="12"/>
            <w:shd w:val="clear" w:color="auto" w:fill="D9D9D9"/>
          </w:tcPr>
          <w:p w14:paraId="5C002C45" w14:textId="77777777" w:rsidR="00F035C6" w:rsidRPr="000D5670" w:rsidRDefault="00F035C6" w:rsidP="00EA4224">
            <w:pPr>
              <w:jc w:val="center"/>
              <w:rPr>
                <w:b/>
                <w:sz w:val="26"/>
                <w:szCs w:val="26"/>
              </w:rPr>
            </w:pPr>
            <w:bookmarkStart w:id="1" w:name="bkmStart"/>
            <w:bookmarkEnd w:id="1"/>
            <w:r w:rsidRPr="000D5670">
              <w:rPr>
                <w:b/>
                <w:sz w:val="26"/>
                <w:szCs w:val="26"/>
              </w:rPr>
              <w:t>Ordination subcutant insulin</w:t>
            </w:r>
          </w:p>
        </w:tc>
      </w:tr>
      <w:tr w:rsidR="00F035C6" w:rsidRPr="0028533F" w14:paraId="4A1E3A2D" w14:textId="77777777" w:rsidTr="009B2DC3">
        <w:trPr>
          <w:jc w:val="center"/>
        </w:trPr>
        <w:tc>
          <w:tcPr>
            <w:tcW w:w="1668" w:type="dxa"/>
            <w:gridSpan w:val="2"/>
          </w:tcPr>
          <w:p w14:paraId="17CA2A62" w14:textId="77777777" w:rsidR="00F035C6" w:rsidRPr="0028533F" w:rsidRDefault="00F035C6" w:rsidP="000D5670">
            <w:pPr>
              <w:jc w:val="center"/>
              <w:rPr>
                <w:b/>
                <w:sz w:val="18"/>
                <w:szCs w:val="18"/>
              </w:rPr>
            </w:pPr>
            <w:r w:rsidRPr="0028533F">
              <w:rPr>
                <w:b/>
                <w:sz w:val="18"/>
                <w:szCs w:val="18"/>
              </w:rPr>
              <w:t>Basinsulin</w:t>
            </w:r>
          </w:p>
        </w:tc>
        <w:tc>
          <w:tcPr>
            <w:tcW w:w="8850" w:type="dxa"/>
            <w:gridSpan w:val="10"/>
          </w:tcPr>
          <w:p w14:paraId="41C8A993" w14:textId="77777777" w:rsidR="00F035C6" w:rsidRPr="0028533F" w:rsidRDefault="00EA4224" w:rsidP="00EA4224">
            <w:pPr>
              <w:rPr>
                <w:b/>
                <w:sz w:val="18"/>
                <w:szCs w:val="18"/>
              </w:rPr>
            </w:pPr>
            <w:r w:rsidRPr="0028533F">
              <w:rPr>
                <w:b/>
                <w:sz w:val="18"/>
                <w:szCs w:val="18"/>
              </w:rPr>
              <w:t xml:space="preserve">                                   </w:t>
            </w:r>
            <w:r w:rsidR="000D5670" w:rsidRPr="0028533F">
              <w:rPr>
                <w:b/>
                <w:sz w:val="18"/>
                <w:szCs w:val="18"/>
              </w:rPr>
              <w:t xml:space="preserve"> </w:t>
            </w:r>
            <w:r w:rsidRPr="0028533F">
              <w:rPr>
                <w:b/>
                <w:sz w:val="18"/>
                <w:szCs w:val="18"/>
              </w:rPr>
              <w:t xml:space="preserve"> </w:t>
            </w:r>
            <w:r w:rsidR="00F035C6" w:rsidRPr="0028533F">
              <w:rPr>
                <w:b/>
                <w:sz w:val="18"/>
                <w:szCs w:val="18"/>
              </w:rPr>
              <w:t>Direktverkande insulin</w:t>
            </w:r>
          </w:p>
        </w:tc>
      </w:tr>
      <w:tr w:rsidR="00F035C6" w:rsidRPr="0028533F" w14:paraId="2ACC7078" w14:textId="77777777" w:rsidTr="000D5670">
        <w:trPr>
          <w:jc w:val="center"/>
        </w:trPr>
        <w:tc>
          <w:tcPr>
            <w:tcW w:w="1668" w:type="dxa"/>
            <w:gridSpan w:val="2"/>
            <w:vAlign w:val="center"/>
          </w:tcPr>
          <w:p w14:paraId="04AABF05" w14:textId="77777777" w:rsidR="00F035C6" w:rsidRPr="0028533F" w:rsidRDefault="000D5670" w:rsidP="000D5670">
            <w:pPr>
              <w:jc w:val="center"/>
              <w:rPr>
                <w:b/>
                <w:sz w:val="18"/>
                <w:szCs w:val="18"/>
              </w:rPr>
            </w:pPr>
            <w:r w:rsidRPr="0028533F">
              <w:rPr>
                <w:b/>
                <w:sz w:val="18"/>
                <w:szCs w:val="18"/>
              </w:rPr>
              <w:t>Preparat:</w:t>
            </w:r>
          </w:p>
        </w:tc>
        <w:tc>
          <w:tcPr>
            <w:tcW w:w="1559" w:type="dxa"/>
            <w:gridSpan w:val="2"/>
          </w:tcPr>
          <w:p w14:paraId="256EE129" w14:textId="77777777" w:rsidR="00F035C6" w:rsidRPr="0028533F" w:rsidRDefault="000D5670" w:rsidP="000D5670">
            <w:pPr>
              <w:spacing w:before="60"/>
              <w:jc w:val="center"/>
              <w:rPr>
                <w:b/>
                <w:sz w:val="18"/>
                <w:szCs w:val="18"/>
              </w:rPr>
            </w:pPr>
            <w:r w:rsidRPr="0028533F">
              <w:rPr>
                <w:b/>
                <w:sz w:val="18"/>
                <w:szCs w:val="18"/>
              </w:rPr>
              <w:t>Preparat:</w:t>
            </w:r>
          </w:p>
        </w:tc>
        <w:tc>
          <w:tcPr>
            <w:tcW w:w="3402" w:type="dxa"/>
            <w:gridSpan w:val="4"/>
          </w:tcPr>
          <w:p w14:paraId="29C09A2B" w14:textId="77777777" w:rsidR="00F035C6" w:rsidRPr="0028533F" w:rsidRDefault="00F035C6" w:rsidP="00EA4224">
            <w:pPr>
              <w:jc w:val="center"/>
              <w:rPr>
                <w:b/>
                <w:sz w:val="18"/>
                <w:szCs w:val="18"/>
              </w:rPr>
            </w:pPr>
            <w:r w:rsidRPr="0028533F">
              <w:rPr>
                <w:b/>
                <w:sz w:val="18"/>
                <w:szCs w:val="18"/>
              </w:rPr>
              <w:t>Kolhydratkvot</w:t>
            </w:r>
          </w:p>
        </w:tc>
        <w:tc>
          <w:tcPr>
            <w:tcW w:w="3889" w:type="dxa"/>
            <w:gridSpan w:val="4"/>
          </w:tcPr>
          <w:p w14:paraId="5CE726E8" w14:textId="43CF78B7" w:rsidR="00F035C6" w:rsidRPr="0028533F" w:rsidRDefault="00F035C6" w:rsidP="00EA4224">
            <w:pPr>
              <w:jc w:val="center"/>
              <w:rPr>
                <w:b/>
                <w:sz w:val="18"/>
                <w:szCs w:val="18"/>
              </w:rPr>
            </w:pPr>
            <w:r w:rsidRPr="0028533F">
              <w:rPr>
                <w:b/>
                <w:sz w:val="18"/>
                <w:szCs w:val="18"/>
              </w:rPr>
              <w:t>Korrigering</w:t>
            </w:r>
          </w:p>
        </w:tc>
      </w:tr>
      <w:tr w:rsidR="00F035C6" w:rsidRPr="00413DBE" w14:paraId="1873CC34" w14:textId="77777777" w:rsidTr="009B2DC3">
        <w:trPr>
          <w:trHeight w:val="2155"/>
          <w:jc w:val="center"/>
        </w:trPr>
        <w:tc>
          <w:tcPr>
            <w:tcW w:w="1668" w:type="dxa"/>
            <w:gridSpan w:val="2"/>
          </w:tcPr>
          <w:p w14:paraId="00036B70" w14:textId="77777777" w:rsidR="000D5670" w:rsidRPr="000D5670" w:rsidRDefault="000D5670" w:rsidP="00160BD4">
            <w:pPr>
              <w:rPr>
                <w:b/>
                <w:sz w:val="18"/>
                <w:szCs w:val="18"/>
              </w:rPr>
            </w:pPr>
          </w:p>
          <w:p w14:paraId="1E3D51E0" w14:textId="77777777" w:rsidR="00EA4224" w:rsidRPr="000D5670" w:rsidRDefault="00F035C6" w:rsidP="00160BD4">
            <w:pPr>
              <w:rPr>
                <w:b/>
                <w:sz w:val="18"/>
                <w:szCs w:val="18"/>
              </w:rPr>
            </w:pPr>
            <w:r w:rsidRPr="000D5670">
              <w:rPr>
                <w:b/>
                <w:sz w:val="18"/>
                <w:szCs w:val="18"/>
              </w:rPr>
              <w:t>______</w:t>
            </w:r>
            <w:r w:rsidR="000D5670" w:rsidRPr="000D5670">
              <w:rPr>
                <w:b/>
                <w:sz w:val="18"/>
                <w:szCs w:val="18"/>
              </w:rPr>
              <w:t>________</w:t>
            </w:r>
          </w:p>
          <w:p w14:paraId="317ABBF8" w14:textId="77777777" w:rsidR="000D5670" w:rsidRPr="000D5670" w:rsidRDefault="000D5670" w:rsidP="00160BD4">
            <w:pPr>
              <w:rPr>
                <w:b/>
                <w:sz w:val="18"/>
                <w:szCs w:val="18"/>
              </w:rPr>
            </w:pPr>
          </w:p>
          <w:p w14:paraId="4C89E63B" w14:textId="77777777" w:rsidR="00F035C6" w:rsidRPr="000D5670" w:rsidRDefault="00F035C6" w:rsidP="00160BD4">
            <w:pPr>
              <w:rPr>
                <w:b/>
                <w:sz w:val="18"/>
                <w:szCs w:val="18"/>
              </w:rPr>
            </w:pPr>
            <w:r w:rsidRPr="000D5670">
              <w:rPr>
                <w:b/>
                <w:sz w:val="18"/>
                <w:szCs w:val="18"/>
              </w:rPr>
              <w:t>Kl ____ Dos ____</w:t>
            </w:r>
          </w:p>
          <w:p w14:paraId="6152526A" w14:textId="77777777" w:rsidR="00F035C6" w:rsidRPr="000D5670" w:rsidRDefault="00F035C6" w:rsidP="00160BD4">
            <w:pPr>
              <w:rPr>
                <w:b/>
                <w:sz w:val="18"/>
                <w:szCs w:val="18"/>
              </w:rPr>
            </w:pPr>
          </w:p>
          <w:p w14:paraId="2E30A119" w14:textId="77777777" w:rsidR="00F035C6" w:rsidRPr="000D5670" w:rsidRDefault="00F035C6" w:rsidP="00160BD4">
            <w:pPr>
              <w:rPr>
                <w:b/>
                <w:sz w:val="18"/>
                <w:szCs w:val="18"/>
              </w:rPr>
            </w:pPr>
            <w:r w:rsidRPr="000D5670">
              <w:rPr>
                <w:b/>
                <w:sz w:val="18"/>
                <w:szCs w:val="18"/>
              </w:rPr>
              <w:t>Kl ____ Dos ____</w:t>
            </w:r>
          </w:p>
          <w:p w14:paraId="1AA107D6" w14:textId="77777777" w:rsidR="00F035C6" w:rsidRPr="000D5670" w:rsidRDefault="00F035C6" w:rsidP="00160BD4">
            <w:pPr>
              <w:rPr>
                <w:b/>
                <w:sz w:val="18"/>
                <w:szCs w:val="18"/>
              </w:rPr>
            </w:pPr>
          </w:p>
          <w:p w14:paraId="2EB668B9" w14:textId="77777777" w:rsidR="00F035C6" w:rsidRPr="000D5670" w:rsidRDefault="00F035C6" w:rsidP="00160BD4">
            <w:pPr>
              <w:rPr>
                <w:rFonts w:cs="Arial"/>
                <w:sz w:val="18"/>
                <w:szCs w:val="18"/>
              </w:rPr>
            </w:pPr>
            <w:r w:rsidRPr="000D5670">
              <w:rPr>
                <w:rFonts w:cs="Arial"/>
                <w:sz w:val="18"/>
                <w:szCs w:val="18"/>
              </w:rPr>
              <w:t>(100</w:t>
            </w:r>
            <w:r w:rsidR="00160BD4">
              <w:rPr>
                <w:rFonts w:cs="Arial"/>
                <w:sz w:val="18"/>
                <w:szCs w:val="18"/>
              </w:rPr>
              <w:t xml:space="preserve"> </w:t>
            </w:r>
            <w:r w:rsidRPr="000D5670">
              <w:rPr>
                <w:rFonts w:cs="Arial"/>
                <w:sz w:val="18"/>
                <w:szCs w:val="18"/>
              </w:rPr>
              <w:t>E/ml):</w:t>
            </w:r>
          </w:p>
          <w:p w14:paraId="26DC3BBA" w14:textId="77777777" w:rsidR="000D5670" w:rsidRPr="0028533F" w:rsidRDefault="000D5670" w:rsidP="00160BD4">
            <w:pPr>
              <w:rPr>
                <w:rFonts w:cs="Arial"/>
                <w:sz w:val="18"/>
                <w:szCs w:val="18"/>
              </w:rPr>
            </w:pPr>
            <w:r w:rsidRPr="0028533F">
              <w:rPr>
                <w:rFonts w:cs="Arial"/>
                <w:sz w:val="18"/>
                <w:szCs w:val="18"/>
              </w:rPr>
              <w:t>Ab= Abasaglar®</w:t>
            </w:r>
          </w:p>
          <w:p w14:paraId="69EC2316" w14:textId="77777777" w:rsidR="000D5670" w:rsidRPr="0028533F" w:rsidRDefault="000D5670" w:rsidP="00160BD4">
            <w:pPr>
              <w:rPr>
                <w:rFonts w:cs="Arial"/>
                <w:sz w:val="18"/>
                <w:szCs w:val="18"/>
              </w:rPr>
            </w:pPr>
            <w:r w:rsidRPr="0028533F">
              <w:rPr>
                <w:rFonts w:cs="Arial"/>
                <w:sz w:val="18"/>
                <w:szCs w:val="18"/>
              </w:rPr>
              <w:t>La= Lantus®</w:t>
            </w:r>
          </w:p>
          <w:p w14:paraId="230AFF00" w14:textId="4950801C" w:rsidR="000D5670" w:rsidRPr="0028533F" w:rsidRDefault="000D5670" w:rsidP="00160BD4">
            <w:pPr>
              <w:rPr>
                <w:rFonts w:cs="Arial"/>
                <w:sz w:val="18"/>
                <w:szCs w:val="18"/>
              </w:rPr>
            </w:pPr>
            <w:r w:rsidRPr="0028533F">
              <w:rPr>
                <w:rFonts w:cs="Arial"/>
                <w:sz w:val="18"/>
                <w:szCs w:val="18"/>
              </w:rPr>
              <w:t xml:space="preserve">Lev= Levemir® </w:t>
            </w:r>
          </w:p>
          <w:p w14:paraId="304F8951" w14:textId="76CECC3E" w:rsidR="006D2D2F" w:rsidRPr="0028533F" w:rsidRDefault="006D2D2F" w:rsidP="00160BD4">
            <w:pPr>
              <w:rPr>
                <w:rFonts w:cs="Arial"/>
                <w:sz w:val="18"/>
                <w:szCs w:val="18"/>
              </w:rPr>
            </w:pPr>
            <w:r w:rsidRPr="0028533F">
              <w:rPr>
                <w:rFonts w:cs="Arial"/>
                <w:sz w:val="18"/>
                <w:szCs w:val="18"/>
              </w:rPr>
              <w:t>Tr=Tresiba®</w:t>
            </w:r>
          </w:p>
          <w:p w14:paraId="77E56E13" w14:textId="77777777" w:rsidR="00F035C6" w:rsidRPr="000D5670" w:rsidRDefault="00F035C6" w:rsidP="00160BD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7BCCF41" w14:textId="77777777" w:rsidR="00F035C6" w:rsidRDefault="00F035C6" w:rsidP="00160BD4">
            <w:pPr>
              <w:rPr>
                <w:b/>
                <w:sz w:val="18"/>
                <w:szCs w:val="18"/>
              </w:rPr>
            </w:pPr>
          </w:p>
          <w:p w14:paraId="6167D04C" w14:textId="77777777" w:rsidR="00EA4224" w:rsidRPr="000D5670" w:rsidRDefault="00F035C6" w:rsidP="00160BD4">
            <w:pPr>
              <w:rPr>
                <w:b/>
                <w:sz w:val="18"/>
                <w:szCs w:val="18"/>
              </w:rPr>
            </w:pPr>
            <w:r w:rsidRPr="000D5670">
              <w:rPr>
                <w:b/>
                <w:sz w:val="18"/>
                <w:szCs w:val="18"/>
              </w:rPr>
              <w:t>____</w:t>
            </w:r>
            <w:r w:rsidR="00160BD4">
              <w:rPr>
                <w:b/>
                <w:sz w:val="18"/>
                <w:szCs w:val="18"/>
              </w:rPr>
              <w:t>__________</w:t>
            </w:r>
          </w:p>
          <w:p w14:paraId="66AECBB9" w14:textId="77777777" w:rsidR="00F035C6" w:rsidRPr="000D5670" w:rsidRDefault="00F035C6" w:rsidP="00160BD4">
            <w:pPr>
              <w:rPr>
                <w:b/>
                <w:sz w:val="18"/>
                <w:szCs w:val="18"/>
              </w:rPr>
            </w:pPr>
          </w:p>
          <w:p w14:paraId="5606E22E" w14:textId="77777777" w:rsidR="00EA4224" w:rsidRPr="000D5670" w:rsidRDefault="00EA4224" w:rsidP="00160BD4">
            <w:pPr>
              <w:rPr>
                <w:rFonts w:cs="Arial"/>
                <w:sz w:val="18"/>
                <w:szCs w:val="18"/>
              </w:rPr>
            </w:pPr>
          </w:p>
          <w:p w14:paraId="191F6B45" w14:textId="77777777" w:rsidR="0028533F" w:rsidRDefault="0028533F" w:rsidP="00160BD4">
            <w:pPr>
              <w:rPr>
                <w:rFonts w:cs="Arial"/>
                <w:sz w:val="18"/>
                <w:szCs w:val="18"/>
              </w:rPr>
            </w:pPr>
          </w:p>
          <w:p w14:paraId="1EBA6A44" w14:textId="77777777" w:rsidR="0028533F" w:rsidRDefault="0028533F" w:rsidP="00160BD4">
            <w:pPr>
              <w:rPr>
                <w:rFonts w:cs="Arial"/>
                <w:sz w:val="18"/>
                <w:szCs w:val="18"/>
              </w:rPr>
            </w:pPr>
          </w:p>
          <w:p w14:paraId="303794BC" w14:textId="77777777" w:rsidR="0028533F" w:rsidRDefault="0028533F" w:rsidP="00160BD4">
            <w:pPr>
              <w:rPr>
                <w:rFonts w:cs="Arial"/>
                <w:sz w:val="18"/>
                <w:szCs w:val="18"/>
              </w:rPr>
            </w:pPr>
          </w:p>
          <w:p w14:paraId="220A99A0" w14:textId="708B6F3E" w:rsidR="00F035C6" w:rsidRPr="000D5670" w:rsidRDefault="00F035C6" w:rsidP="00160BD4">
            <w:pPr>
              <w:rPr>
                <w:rFonts w:cs="Arial"/>
                <w:sz w:val="18"/>
                <w:szCs w:val="18"/>
              </w:rPr>
            </w:pPr>
            <w:r w:rsidRPr="000D5670">
              <w:rPr>
                <w:rFonts w:cs="Arial"/>
                <w:sz w:val="18"/>
                <w:szCs w:val="18"/>
              </w:rPr>
              <w:t>(100</w:t>
            </w:r>
            <w:r w:rsidR="00160BD4">
              <w:rPr>
                <w:rFonts w:cs="Arial"/>
                <w:sz w:val="18"/>
                <w:szCs w:val="18"/>
              </w:rPr>
              <w:t xml:space="preserve"> </w:t>
            </w:r>
            <w:r w:rsidRPr="000D5670">
              <w:rPr>
                <w:rFonts w:cs="Arial"/>
                <w:sz w:val="18"/>
                <w:szCs w:val="18"/>
              </w:rPr>
              <w:t>E/ml):</w:t>
            </w:r>
          </w:p>
          <w:p w14:paraId="0BB444ED" w14:textId="77777777" w:rsidR="00F035C6" w:rsidRPr="0028533F" w:rsidRDefault="00F035C6" w:rsidP="00160BD4">
            <w:pPr>
              <w:rPr>
                <w:rFonts w:cs="Arial"/>
                <w:sz w:val="18"/>
                <w:szCs w:val="18"/>
              </w:rPr>
            </w:pPr>
            <w:r w:rsidRPr="0028533F">
              <w:rPr>
                <w:sz w:val="18"/>
                <w:szCs w:val="18"/>
              </w:rPr>
              <w:t>A = Apidra</w:t>
            </w:r>
            <w:r w:rsidRPr="0028533F">
              <w:rPr>
                <w:rFonts w:cs="Arial"/>
                <w:sz w:val="18"/>
                <w:szCs w:val="18"/>
              </w:rPr>
              <w:t xml:space="preserve">® </w:t>
            </w:r>
          </w:p>
          <w:p w14:paraId="1DC4FB9C" w14:textId="77777777" w:rsidR="00F035C6" w:rsidRPr="0028533F" w:rsidRDefault="00F035C6" w:rsidP="00160BD4">
            <w:pPr>
              <w:rPr>
                <w:sz w:val="18"/>
                <w:szCs w:val="18"/>
              </w:rPr>
            </w:pPr>
            <w:r w:rsidRPr="0028533F">
              <w:rPr>
                <w:sz w:val="18"/>
                <w:szCs w:val="18"/>
              </w:rPr>
              <w:t>H = Humalog</w:t>
            </w:r>
            <w:r w:rsidRPr="0028533F">
              <w:rPr>
                <w:rFonts w:cs="Arial"/>
                <w:sz w:val="18"/>
                <w:szCs w:val="18"/>
              </w:rPr>
              <w:t xml:space="preserve">® </w:t>
            </w:r>
          </w:p>
          <w:p w14:paraId="28F55C66" w14:textId="6F192942" w:rsidR="00F035C6" w:rsidRPr="0028533F" w:rsidRDefault="00F035C6" w:rsidP="00160BD4">
            <w:pPr>
              <w:rPr>
                <w:sz w:val="18"/>
                <w:szCs w:val="18"/>
              </w:rPr>
            </w:pPr>
            <w:r w:rsidRPr="0028533F">
              <w:rPr>
                <w:sz w:val="18"/>
                <w:szCs w:val="18"/>
              </w:rPr>
              <w:t>NR =Novorapid</w:t>
            </w:r>
            <w:r w:rsidRPr="0028533F">
              <w:rPr>
                <w:rFonts w:cs="Arial"/>
                <w:sz w:val="18"/>
                <w:szCs w:val="18"/>
              </w:rPr>
              <w:t>®</w:t>
            </w:r>
            <w:r w:rsidRPr="0028533F">
              <w:rPr>
                <w:sz w:val="18"/>
                <w:szCs w:val="18"/>
              </w:rPr>
              <w:t xml:space="preserve"> </w:t>
            </w:r>
          </w:p>
          <w:p w14:paraId="3350A8D0" w14:textId="7710B7D2" w:rsidR="006D2D2F" w:rsidRPr="0028533F" w:rsidRDefault="006D2D2F" w:rsidP="00160BD4">
            <w:pPr>
              <w:rPr>
                <w:sz w:val="18"/>
                <w:szCs w:val="18"/>
              </w:rPr>
            </w:pPr>
            <w:r w:rsidRPr="0028533F">
              <w:rPr>
                <w:sz w:val="18"/>
                <w:szCs w:val="18"/>
              </w:rPr>
              <w:t>F= Fiasp</w:t>
            </w:r>
            <w:r w:rsidRPr="0028533F">
              <w:rPr>
                <w:rFonts w:cs="Arial"/>
                <w:sz w:val="18"/>
                <w:szCs w:val="18"/>
              </w:rPr>
              <w:t>®</w:t>
            </w:r>
          </w:p>
          <w:p w14:paraId="67E68EE4" w14:textId="77777777" w:rsidR="00F035C6" w:rsidRPr="000D5670" w:rsidRDefault="00F035C6" w:rsidP="00160BD4">
            <w:pPr>
              <w:rPr>
                <w:sz w:val="18"/>
                <w:szCs w:val="18"/>
              </w:rPr>
            </w:pPr>
          </w:p>
          <w:p w14:paraId="3734CFAD" w14:textId="7164E126" w:rsidR="00F035C6" w:rsidRPr="000D5670" w:rsidRDefault="00F035C6" w:rsidP="00160BD4">
            <w:pPr>
              <w:rPr>
                <w:sz w:val="18"/>
                <w:szCs w:val="18"/>
              </w:rPr>
            </w:pPr>
            <w:r w:rsidRPr="000D5670">
              <w:rPr>
                <w:sz w:val="18"/>
                <w:szCs w:val="18"/>
              </w:rPr>
              <w:t>KH</w:t>
            </w:r>
            <w:r w:rsidR="0028533F">
              <w:rPr>
                <w:sz w:val="18"/>
                <w:szCs w:val="18"/>
              </w:rPr>
              <w:t>=Kolhydrater</w:t>
            </w:r>
          </w:p>
        </w:tc>
        <w:tc>
          <w:tcPr>
            <w:tcW w:w="3402" w:type="dxa"/>
            <w:gridSpan w:val="4"/>
          </w:tcPr>
          <w:p w14:paraId="000FEE14" w14:textId="6E71722A" w:rsidR="00F035C6" w:rsidRPr="00B86811" w:rsidRDefault="00B86811" w:rsidP="00B86811">
            <w:pPr>
              <w:spacing w:before="60" w:after="60"/>
              <w:rPr>
                <w:b/>
                <w:i/>
                <w:sz w:val="20"/>
                <w:szCs w:val="20"/>
              </w:rPr>
            </w:pPr>
            <w:r w:rsidRPr="00B86811">
              <w:rPr>
                <w:b/>
                <w:i/>
                <w:sz w:val="20"/>
                <w:szCs w:val="20"/>
              </w:rPr>
              <w:t>F</w:t>
            </w:r>
            <w:r w:rsidR="00F035C6" w:rsidRPr="00B86811">
              <w:rPr>
                <w:b/>
                <w:i/>
                <w:sz w:val="20"/>
                <w:szCs w:val="20"/>
              </w:rPr>
              <w:t xml:space="preserve">rukost: </w:t>
            </w:r>
          </w:p>
          <w:p w14:paraId="7E2D1AA7" w14:textId="5C1DF2C2" w:rsidR="00F035C6" w:rsidRDefault="00F035C6" w:rsidP="006D286C">
            <w:pPr>
              <w:rPr>
                <w:sz w:val="18"/>
                <w:szCs w:val="18"/>
              </w:rPr>
            </w:pPr>
            <w:r w:rsidRPr="00B32C22">
              <w:rPr>
                <w:b/>
                <w:sz w:val="18"/>
                <w:szCs w:val="18"/>
              </w:rPr>
              <w:t xml:space="preserve">1 enhet </w:t>
            </w:r>
            <w:r w:rsidRPr="00B32C22">
              <w:rPr>
                <w:sz w:val="18"/>
                <w:szCs w:val="18"/>
              </w:rPr>
              <w:t xml:space="preserve">tar hand om _____ gram </w:t>
            </w:r>
            <w:r w:rsidR="00B86811">
              <w:rPr>
                <w:sz w:val="18"/>
                <w:szCs w:val="18"/>
              </w:rPr>
              <w:t>KH</w:t>
            </w:r>
          </w:p>
          <w:p w14:paraId="03F6F2F1" w14:textId="72B935C2" w:rsidR="00B86811" w:rsidRDefault="00B86811" w:rsidP="006D286C">
            <w:pPr>
              <w:rPr>
                <w:sz w:val="18"/>
                <w:szCs w:val="18"/>
              </w:rPr>
            </w:pPr>
          </w:p>
          <w:p w14:paraId="46504152" w14:textId="77777777" w:rsidR="00B86811" w:rsidRPr="00B32C22" w:rsidRDefault="00B86811" w:rsidP="006D286C">
            <w:pPr>
              <w:rPr>
                <w:sz w:val="18"/>
                <w:szCs w:val="18"/>
              </w:rPr>
            </w:pPr>
          </w:p>
          <w:p w14:paraId="5E6A1A65" w14:textId="53DF24E5" w:rsidR="00F035C6" w:rsidRPr="00B32C22" w:rsidRDefault="00B86811" w:rsidP="00B86811">
            <w:pPr>
              <w:spacing w:after="60"/>
              <w:rPr>
                <w:b/>
                <w:i/>
                <w:sz w:val="18"/>
                <w:szCs w:val="18"/>
              </w:rPr>
            </w:pPr>
            <w:r w:rsidRPr="00B86811">
              <w:rPr>
                <w:b/>
                <w:i/>
                <w:sz w:val="20"/>
                <w:szCs w:val="20"/>
              </w:rPr>
              <w:t>Måltider under dagen</w:t>
            </w:r>
            <w:r w:rsidR="00F035C6" w:rsidRPr="00B32C22">
              <w:rPr>
                <w:b/>
                <w:i/>
                <w:sz w:val="18"/>
                <w:szCs w:val="18"/>
              </w:rPr>
              <w:t>:</w:t>
            </w:r>
          </w:p>
          <w:p w14:paraId="27837966" w14:textId="33D2C1B2" w:rsidR="00F035C6" w:rsidRPr="00B86811" w:rsidRDefault="00F035C6" w:rsidP="006D286C">
            <w:pPr>
              <w:rPr>
                <w:sz w:val="18"/>
                <w:szCs w:val="18"/>
              </w:rPr>
            </w:pPr>
            <w:r w:rsidRPr="00B32C22">
              <w:rPr>
                <w:b/>
                <w:sz w:val="18"/>
                <w:szCs w:val="18"/>
              </w:rPr>
              <w:t xml:space="preserve">1 enhet </w:t>
            </w:r>
            <w:r w:rsidRPr="00B32C22">
              <w:rPr>
                <w:sz w:val="18"/>
                <w:szCs w:val="18"/>
              </w:rPr>
              <w:t xml:space="preserve">tar hand om _____ gram </w:t>
            </w:r>
            <w:r w:rsidR="00B86811">
              <w:rPr>
                <w:sz w:val="18"/>
                <w:szCs w:val="18"/>
              </w:rPr>
              <w:t>KH</w:t>
            </w:r>
            <w:r w:rsidRPr="00B32C22">
              <w:rPr>
                <w:sz w:val="4"/>
                <w:szCs w:val="4"/>
              </w:rPr>
              <w:t xml:space="preserve"> </w:t>
            </w:r>
          </w:p>
          <w:p w14:paraId="375DA1B5" w14:textId="0FE6CBB9" w:rsidR="00B86811" w:rsidRDefault="00B86811" w:rsidP="006D286C">
            <w:pPr>
              <w:rPr>
                <w:sz w:val="18"/>
                <w:szCs w:val="18"/>
              </w:rPr>
            </w:pPr>
          </w:p>
          <w:p w14:paraId="24221F06" w14:textId="77777777" w:rsidR="00B86811" w:rsidRPr="00B86811" w:rsidRDefault="00B86811" w:rsidP="006D286C">
            <w:pPr>
              <w:rPr>
                <w:sz w:val="18"/>
                <w:szCs w:val="18"/>
              </w:rPr>
            </w:pPr>
          </w:p>
          <w:p w14:paraId="79FAB7CC" w14:textId="0A4433AA" w:rsidR="00F035C6" w:rsidRPr="00B32C22" w:rsidRDefault="00B86811" w:rsidP="00B86811">
            <w:pPr>
              <w:spacing w:after="60"/>
              <w:rPr>
                <w:b/>
                <w:i/>
                <w:sz w:val="18"/>
                <w:szCs w:val="18"/>
              </w:rPr>
            </w:pPr>
            <w:r w:rsidRPr="00B86811">
              <w:rPr>
                <w:b/>
                <w:i/>
                <w:sz w:val="20"/>
                <w:szCs w:val="20"/>
              </w:rPr>
              <w:t>Kvällsmål</w:t>
            </w:r>
            <w:r w:rsidR="00F035C6" w:rsidRPr="00B32C22">
              <w:rPr>
                <w:b/>
                <w:i/>
                <w:sz w:val="18"/>
                <w:szCs w:val="18"/>
              </w:rPr>
              <w:t>:</w:t>
            </w:r>
          </w:p>
          <w:p w14:paraId="5A3A000C" w14:textId="44D4DBC0" w:rsidR="00F035C6" w:rsidRPr="00B86811" w:rsidRDefault="00F035C6" w:rsidP="006D286C">
            <w:pPr>
              <w:rPr>
                <w:sz w:val="18"/>
                <w:szCs w:val="18"/>
              </w:rPr>
            </w:pPr>
            <w:r w:rsidRPr="00B32C22">
              <w:rPr>
                <w:b/>
                <w:sz w:val="18"/>
                <w:szCs w:val="18"/>
              </w:rPr>
              <w:t xml:space="preserve">1 enhet </w:t>
            </w:r>
            <w:r w:rsidRPr="00B32C22">
              <w:rPr>
                <w:sz w:val="18"/>
                <w:szCs w:val="18"/>
              </w:rPr>
              <w:t xml:space="preserve">tar hand om _____ gram </w:t>
            </w:r>
            <w:r w:rsidR="00B86811">
              <w:rPr>
                <w:sz w:val="18"/>
                <w:szCs w:val="18"/>
              </w:rPr>
              <w:t>KH</w:t>
            </w:r>
          </w:p>
        </w:tc>
        <w:tc>
          <w:tcPr>
            <w:tcW w:w="3889" w:type="dxa"/>
            <w:gridSpan w:val="4"/>
            <w:vMerge w:val="restart"/>
          </w:tcPr>
          <w:p w14:paraId="7E20C1FE" w14:textId="2495DFCC" w:rsidR="00F035C6" w:rsidRDefault="00DD2C8C" w:rsidP="00EA4224">
            <w:pPr>
              <w:spacing w:before="60"/>
              <w:rPr>
                <w:b/>
                <w:i/>
                <w:sz w:val="18"/>
                <w:szCs w:val="18"/>
              </w:rPr>
            </w:pPr>
            <w:r w:rsidRPr="00DD2C8C">
              <w:rPr>
                <w:b/>
                <w:i/>
                <w:sz w:val="18"/>
                <w:szCs w:val="18"/>
                <w:u w:val="single"/>
              </w:rPr>
              <w:t>Ant E insulin</w:t>
            </w:r>
            <w:r>
              <w:rPr>
                <w:b/>
                <w:i/>
                <w:sz w:val="18"/>
                <w:szCs w:val="18"/>
              </w:rPr>
              <w:t>, i</w:t>
            </w:r>
            <w:r w:rsidR="00F035C6" w:rsidRPr="004E7B89">
              <w:rPr>
                <w:b/>
                <w:i/>
                <w:sz w:val="18"/>
                <w:szCs w:val="18"/>
              </w:rPr>
              <w:t>nkomstdagen</w:t>
            </w:r>
            <w:r w:rsidR="00F035C6">
              <w:rPr>
                <w:b/>
                <w:i/>
                <w:sz w:val="18"/>
                <w:szCs w:val="18"/>
              </w:rPr>
              <w:t xml:space="preserve"> vid nydebut</w:t>
            </w:r>
            <w:r w:rsidR="00F035C6" w:rsidRPr="004E7B89">
              <w:rPr>
                <w:b/>
                <w:i/>
                <w:sz w:val="18"/>
                <w:szCs w:val="18"/>
              </w:rPr>
              <w:t xml:space="preserve"> </w:t>
            </w:r>
          </w:p>
          <w:p w14:paraId="49BF3438" w14:textId="77777777" w:rsidR="00F035C6" w:rsidRPr="00267E23" w:rsidRDefault="00F035C6" w:rsidP="006D28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Korrigera</w:t>
            </w:r>
            <w:r w:rsidRPr="00267E23">
              <w:rPr>
                <w:sz w:val="18"/>
                <w:szCs w:val="18"/>
              </w:rPr>
              <w:t xml:space="preserve"> vid blodsocker över 12 mmol/L</w:t>
            </w:r>
          </w:p>
          <w:p w14:paraId="4743276D" w14:textId="77777777" w:rsidR="00F035C6" w:rsidRPr="00267E23" w:rsidRDefault="00F035C6" w:rsidP="006D286C">
            <w:pPr>
              <w:rPr>
                <w:sz w:val="10"/>
                <w:szCs w:val="18"/>
              </w:rPr>
            </w:pPr>
            <w:r w:rsidRPr="00267E23">
              <w:rPr>
                <w:sz w:val="18"/>
                <w:szCs w:val="18"/>
              </w:rPr>
              <w:t>0,10 E/kg = _______E varannan timme</w:t>
            </w:r>
          </w:p>
          <w:p w14:paraId="764C6DB1" w14:textId="77777777" w:rsidR="00F035C6" w:rsidRPr="006A0EFE" w:rsidRDefault="00F035C6" w:rsidP="006D286C">
            <w:pPr>
              <w:rPr>
                <w:b/>
                <w:i/>
                <w:sz w:val="16"/>
                <w:szCs w:val="16"/>
              </w:rPr>
            </w:pPr>
          </w:p>
          <w:p w14:paraId="6D190B1F" w14:textId="5430CA05" w:rsidR="00F035C6" w:rsidRPr="003D13C4" w:rsidRDefault="00DD2C8C" w:rsidP="00932C8A">
            <w:pPr>
              <w:spacing w:after="60"/>
              <w:rPr>
                <w:b/>
                <w:i/>
                <w:sz w:val="20"/>
                <w:szCs w:val="20"/>
              </w:rPr>
            </w:pPr>
            <w:r w:rsidRPr="00DD2C8C">
              <w:rPr>
                <w:b/>
                <w:i/>
                <w:sz w:val="20"/>
                <w:szCs w:val="20"/>
                <w:u w:val="single"/>
              </w:rPr>
              <w:t>Kvot</w:t>
            </w:r>
            <w:r>
              <w:rPr>
                <w:b/>
                <w:i/>
                <w:sz w:val="20"/>
                <w:szCs w:val="20"/>
                <w:u w:val="single"/>
              </w:rPr>
              <w:t>,</w:t>
            </w:r>
            <w:r w:rsidRPr="00DD2C8C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d</w:t>
            </w:r>
            <w:r w:rsidR="00F035C6" w:rsidRPr="003D13C4">
              <w:rPr>
                <w:b/>
                <w:i/>
                <w:sz w:val="20"/>
                <w:szCs w:val="20"/>
              </w:rPr>
              <w:t>ygn 2 och därefter</w:t>
            </w:r>
            <w:r w:rsidR="00932C8A" w:rsidRPr="003D13C4">
              <w:rPr>
                <w:b/>
                <w:i/>
                <w:sz w:val="20"/>
                <w:szCs w:val="20"/>
              </w:rPr>
              <w:t>:</w:t>
            </w:r>
          </w:p>
          <w:p w14:paraId="74CC8CC9" w14:textId="458FCA41" w:rsidR="00F035C6" w:rsidRPr="003D13C4" w:rsidRDefault="00B86811" w:rsidP="006D286C">
            <w:pPr>
              <w:rPr>
                <w:b/>
                <w:i/>
                <w:sz w:val="20"/>
                <w:szCs w:val="20"/>
              </w:rPr>
            </w:pPr>
            <w:r w:rsidRPr="003D13C4">
              <w:rPr>
                <w:b/>
                <w:i/>
                <w:sz w:val="20"/>
                <w:szCs w:val="20"/>
              </w:rPr>
              <w:t>Frukost</w:t>
            </w:r>
            <w:r w:rsidR="00F035C6" w:rsidRPr="003D13C4">
              <w:rPr>
                <w:b/>
                <w:i/>
                <w:sz w:val="20"/>
                <w:szCs w:val="20"/>
              </w:rPr>
              <w:t>:</w:t>
            </w:r>
          </w:p>
          <w:p w14:paraId="6641E3D8" w14:textId="77777777" w:rsidR="00F035C6" w:rsidRPr="003D13C4" w:rsidRDefault="00F035C6" w:rsidP="006D286C">
            <w:pPr>
              <w:rPr>
                <w:sz w:val="20"/>
                <w:szCs w:val="20"/>
              </w:rPr>
            </w:pPr>
            <w:r w:rsidRPr="003D13C4">
              <w:rPr>
                <w:b/>
                <w:sz w:val="20"/>
                <w:szCs w:val="20"/>
              </w:rPr>
              <w:t>1 enhet</w:t>
            </w:r>
            <w:r w:rsidRPr="003D13C4">
              <w:rPr>
                <w:sz w:val="20"/>
                <w:szCs w:val="20"/>
              </w:rPr>
              <w:t xml:space="preserve"> sänker blodsockret _____ mmol/l</w:t>
            </w:r>
          </w:p>
          <w:p w14:paraId="08CEB3CF" w14:textId="2A5A03FD" w:rsidR="00F035C6" w:rsidRDefault="00F035C6" w:rsidP="006D286C">
            <w:pPr>
              <w:rPr>
                <w:sz w:val="10"/>
                <w:szCs w:val="16"/>
              </w:rPr>
            </w:pPr>
          </w:p>
          <w:p w14:paraId="7CD4B39C" w14:textId="0A12A891" w:rsidR="00F035C6" w:rsidRPr="003D13C4" w:rsidRDefault="00932C8A" w:rsidP="006D286C">
            <w:pPr>
              <w:rPr>
                <w:b/>
                <w:i/>
                <w:sz w:val="20"/>
                <w:szCs w:val="20"/>
              </w:rPr>
            </w:pPr>
            <w:r w:rsidRPr="003D13C4">
              <w:rPr>
                <w:b/>
                <w:i/>
                <w:sz w:val="20"/>
                <w:szCs w:val="20"/>
              </w:rPr>
              <w:t>Övrig tid</w:t>
            </w:r>
            <w:r w:rsidR="00F035C6" w:rsidRPr="003D13C4">
              <w:rPr>
                <w:b/>
                <w:i/>
                <w:sz w:val="20"/>
                <w:szCs w:val="20"/>
              </w:rPr>
              <w:t>:</w:t>
            </w:r>
          </w:p>
          <w:p w14:paraId="06FB5658" w14:textId="77777777" w:rsidR="00F035C6" w:rsidRPr="003D13C4" w:rsidRDefault="00F035C6" w:rsidP="006D286C">
            <w:pPr>
              <w:rPr>
                <w:sz w:val="20"/>
                <w:szCs w:val="20"/>
              </w:rPr>
            </w:pPr>
            <w:r w:rsidRPr="003D13C4">
              <w:rPr>
                <w:b/>
                <w:sz w:val="20"/>
                <w:szCs w:val="20"/>
              </w:rPr>
              <w:t>1 enhet</w:t>
            </w:r>
            <w:r w:rsidRPr="003D13C4">
              <w:rPr>
                <w:sz w:val="20"/>
                <w:szCs w:val="20"/>
              </w:rPr>
              <w:t xml:space="preserve"> sänker blodsockret _____ mmol/l</w:t>
            </w:r>
          </w:p>
          <w:p w14:paraId="732C2C62" w14:textId="588065D1" w:rsidR="00F035C6" w:rsidRDefault="00F035C6" w:rsidP="006D286C">
            <w:pPr>
              <w:rPr>
                <w:sz w:val="10"/>
                <w:szCs w:val="16"/>
              </w:rPr>
            </w:pPr>
          </w:p>
          <w:p w14:paraId="00AF9135" w14:textId="77777777" w:rsidR="00F035C6" w:rsidRPr="00B86811" w:rsidRDefault="00F035C6" w:rsidP="006D286C">
            <w:pPr>
              <w:rPr>
                <w:sz w:val="18"/>
                <w:szCs w:val="18"/>
              </w:rPr>
            </w:pPr>
            <w:r w:rsidRPr="00B86811">
              <w:rPr>
                <w:sz w:val="18"/>
                <w:szCs w:val="18"/>
              </w:rPr>
              <w:t>Korrigera om:</w:t>
            </w:r>
          </w:p>
          <w:p w14:paraId="6A625D6B" w14:textId="77777777" w:rsidR="00F035C6" w:rsidRPr="00B86811" w:rsidRDefault="00F035C6" w:rsidP="00F035C6">
            <w:pPr>
              <w:numPr>
                <w:ilvl w:val="0"/>
                <w:numId w:val="1"/>
              </w:numPr>
              <w:ind w:left="360"/>
              <w:rPr>
                <w:sz w:val="18"/>
                <w:szCs w:val="18"/>
              </w:rPr>
            </w:pPr>
            <w:r w:rsidRPr="00B86811">
              <w:rPr>
                <w:sz w:val="18"/>
                <w:szCs w:val="18"/>
              </w:rPr>
              <w:t xml:space="preserve">B-glukos är &gt;8 mmol/l </w:t>
            </w:r>
          </w:p>
          <w:p w14:paraId="5AA6B06E" w14:textId="77076F08" w:rsidR="00F035C6" w:rsidRPr="00B86811" w:rsidRDefault="00B86811" w:rsidP="00F035C6">
            <w:pPr>
              <w:numPr>
                <w:ilvl w:val="0"/>
                <w:numId w:val="1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F035C6" w:rsidRPr="00B86811">
              <w:rPr>
                <w:sz w:val="18"/>
                <w:szCs w:val="18"/>
              </w:rPr>
              <w:t xml:space="preserve">et gått minst 2 timmar sedan </w:t>
            </w:r>
            <w:r>
              <w:rPr>
                <w:sz w:val="18"/>
                <w:szCs w:val="18"/>
              </w:rPr>
              <w:t>senaste</w:t>
            </w:r>
            <w:r w:rsidR="00F035C6" w:rsidRPr="00B86811">
              <w:rPr>
                <w:sz w:val="18"/>
                <w:szCs w:val="18"/>
              </w:rPr>
              <w:t xml:space="preserve"> dos.</w:t>
            </w:r>
          </w:p>
          <w:p w14:paraId="47CB5A1B" w14:textId="77777777" w:rsidR="00F035C6" w:rsidRPr="00B86811" w:rsidRDefault="00F035C6" w:rsidP="00F035C6">
            <w:pPr>
              <w:numPr>
                <w:ilvl w:val="0"/>
                <w:numId w:val="1"/>
              </w:numPr>
              <w:ind w:left="360"/>
              <w:rPr>
                <w:sz w:val="18"/>
                <w:szCs w:val="18"/>
              </w:rPr>
            </w:pPr>
            <w:r w:rsidRPr="00B86811">
              <w:rPr>
                <w:sz w:val="18"/>
                <w:szCs w:val="18"/>
              </w:rPr>
              <w:t>Korrigera ner till blodsocker 6 mmol/l.</w:t>
            </w:r>
          </w:p>
          <w:p w14:paraId="5F4C9818" w14:textId="007E0FA0" w:rsidR="00F035C6" w:rsidRPr="00267E23" w:rsidRDefault="00F035C6" w:rsidP="00F035C6">
            <w:pPr>
              <w:numPr>
                <w:ilvl w:val="0"/>
                <w:numId w:val="1"/>
              </w:numPr>
              <w:ind w:left="360"/>
              <w:rPr>
                <w:sz w:val="18"/>
                <w:szCs w:val="18"/>
              </w:rPr>
            </w:pPr>
            <w:r w:rsidRPr="00B86811">
              <w:rPr>
                <w:sz w:val="18"/>
                <w:szCs w:val="18"/>
              </w:rPr>
              <w:t xml:space="preserve">Korrigera inte efter </w:t>
            </w:r>
            <w:r w:rsidR="00B86811" w:rsidRPr="00B86811">
              <w:rPr>
                <w:sz w:val="18"/>
                <w:szCs w:val="18"/>
              </w:rPr>
              <w:t>kl.23:00</w:t>
            </w:r>
            <w:r w:rsidRPr="00B86811">
              <w:rPr>
                <w:sz w:val="18"/>
                <w:szCs w:val="18"/>
              </w:rPr>
              <w:t>.</w:t>
            </w:r>
          </w:p>
        </w:tc>
      </w:tr>
      <w:tr w:rsidR="00F035C6" w:rsidRPr="00227059" w14:paraId="46C705D4" w14:textId="77777777" w:rsidTr="009B2DC3">
        <w:trPr>
          <w:trHeight w:val="972"/>
          <w:jc w:val="center"/>
        </w:trPr>
        <w:tc>
          <w:tcPr>
            <w:tcW w:w="1668" w:type="dxa"/>
            <w:gridSpan w:val="2"/>
          </w:tcPr>
          <w:p w14:paraId="2D6DA78E" w14:textId="77777777" w:rsidR="00F035C6" w:rsidRPr="009731DA" w:rsidRDefault="00F035C6" w:rsidP="006D286C">
            <w:pPr>
              <w:rPr>
                <w:i/>
                <w:sz w:val="20"/>
                <w:szCs w:val="20"/>
                <w:lang w:val="en-US"/>
              </w:rPr>
            </w:pPr>
            <w:r w:rsidRPr="009731DA">
              <w:rPr>
                <w:i/>
                <w:sz w:val="20"/>
                <w:szCs w:val="20"/>
                <w:lang w:val="en-US"/>
              </w:rPr>
              <w:t>Signering läkare</w:t>
            </w:r>
          </w:p>
          <w:p w14:paraId="62C1C30F" w14:textId="77777777" w:rsidR="00F035C6" w:rsidRPr="005338BF" w:rsidRDefault="00F035C6" w:rsidP="006D286C">
            <w:pPr>
              <w:rPr>
                <w:b/>
                <w:lang w:val="en-US"/>
              </w:rPr>
            </w:pPr>
          </w:p>
        </w:tc>
        <w:tc>
          <w:tcPr>
            <w:tcW w:w="1559" w:type="dxa"/>
            <w:gridSpan w:val="2"/>
            <w:vMerge/>
          </w:tcPr>
          <w:p w14:paraId="3E64F370" w14:textId="77777777" w:rsidR="00F035C6" w:rsidRPr="005338BF" w:rsidRDefault="00F035C6" w:rsidP="006D286C">
            <w:pPr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gridSpan w:val="4"/>
          </w:tcPr>
          <w:p w14:paraId="41DBD320" w14:textId="77777777" w:rsidR="00F035C6" w:rsidRPr="005E3AC4" w:rsidRDefault="00F035C6" w:rsidP="00EA4224">
            <w:pPr>
              <w:spacing w:before="60"/>
              <w:rPr>
                <w:sz w:val="18"/>
                <w:szCs w:val="18"/>
              </w:rPr>
            </w:pPr>
            <w:r w:rsidRPr="005E3AC4">
              <w:rPr>
                <w:sz w:val="18"/>
                <w:szCs w:val="18"/>
              </w:rPr>
              <w:t>Behandling av hypoglykemi om</w:t>
            </w:r>
          </w:p>
          <w:p w14:paraId="293F3863" w14:textId="24FE24C2" w:rsidR="00F035C6" w:rsidRPr="001C36D1" w:rsidRDefault="00B86811" w:rsidP="006D286C">
            <w:pPr>
              <w:rPr>
                <w:sz w:val="18"/>
                <w:szCs w:val="18"/>
                <w:lang w:val="en-US"/>
              </w:rPr>
            </w:pPr>
            <w:r w:rsidRPr="001C36D1">
              <w:rPr>
                <w:sz w:val="18"/>
                <w:szCs w:val="18"/>
                <w:lang w:val="en-US"/>
              </w:rPr>
              <w:t>B</w:t>
            </w:r>
            <w:r w:rsidR="00F035C6" w:rsidRPr="001C36D1">
              <w:rPr>
                <w:sz w:val="18"/>
                <w:szCs w:val="18"/>
                <w:lang w:val="en-US"/>
              </w:rPr>
              <w:t xml:space="preserve">-glukos &lt; 4 mmol/l </w:t>
            </w:r>
          </w:p>
          <w:p w14:paraId="7962E58F" w14:textId="77777777" w:rsidR="00F035C6" w:rsidRPr="001C36D1" w:rsidRDefault="00F035C6" w:rsidP="006D286C">
            <w:pPr>
              <w:rPr>
                <w:b/>
                <w:i/>
                <w:sz w:val="16"/>
                <w:szCs w:val="18"/>
                <w:lang w:val="en-US"/>
              </w:rPr>
            </w:pPr>
          </w:p>
          <w:p w14:paraId="620D969C" w14:textId="77777777" w:rsidR="00F035C6" w:rsidRPr="00B50B4D" w:rsidRDefault="00F035C6" w:rsidP="006D286C">
            <w:pPr>
              <w:rPr>
                <w:b/>
                <w:lang w:val="en-US"/>
              </w:rPr>
            </w:pPr>
            <w:r w:rsidRPr="00B50B4D">
              <w:rPr>
                <w:b/>
                <w:i/>
                <w:sz w:val="18"/>
                <w:szCs w:val="18"/>
                <w:lang w:val="en-US"/>
              </w:rPr>
              <w:t>Antal Dextrosol</w:t>
            </w:r>
            <w:r w:rsidRPr="00B50B4D">
              <w:rPr>
                <w:rFonts w:cs="Arial"/>
                <w:b/>
                <w:i/>
                <w:sz w:val="18"/>
                <w:szCs w:val="18"/>
                <w:lang w:val="en-US"/>
              </w:rPr>
              <w:t>®</w:t>
            </w:r>
            <w:r w:rsidRPr="00B50B4D">
              <w:rPr>
                <w:b/>
                <w:i/>
                <w:sz w:val="18"/>
                <w:szCs w:val="18"/>
                <w:lang w:val="en-US"/>
              </w:rPr>
              <w:t>________st (max 5 st)</w:t>
            </w:r>
          </w:p>
        </w:tc>
        <w:tc>
          <w:tcPr>
            <w:tcW w:w="3889" w:type="dxa"/>
            <w:gridSpan w:val="4"/>
            <w:vMerge/>
          </w:tcPr>
          <w:p w14:paraId="3E57BBA9" w14:textId="77777777" w:rsidR="00F035C6" w:rsidRPr="00B50B4D" w:rsidRDefault="00F035C6" w:rsidP="006D286C">
            <w:pPr>
              <w:rPr>
                <w:b/>
                <w:lang w:val="en-US"/>
              </w:rPr>
            </w:pPr>
          </w:p>
        </w:tc>
      </w:tr>
      <w:tr w:rsidR="00F035C6" w:rsidRPr="00413DBE" w14:paraId="588856AC" w14:textId="77777777" w:rsidTr="009B2DC3">
        <w:trPr>
          <w:jc w:val="center"/>
        </w:trPr>
        <w:tc>
          <w:tcPr>
            <w:tcW w:w="10518" w:type="dxa"/>
            <w:gridSpan w:val="12"/>
            <w:shd w:val="clear" w:color="auto" w:fill="D9D9D9"/>
            <w:vAlign w:val="center"/>
          </w:tcPr>
          <w:p w14:paraId="5C378223" w14:textId="77777777" w:rsidR="00F035C6" w:rsidRPr="000D5670" w:rsidRDefault="00F035C6" w:rsidP="006D286C">
            <w:pPr>
              <w:jc w:val="center"/>
              <w:rPr>
                <w:b/>
                <w:sz w:val="26"/>
                <w:szCs w:val="26"/>
              </w:rPr>
            </w:pPr>
            <w:r w:rsidRPr="000D5670">
              <w:rPr>
                <w:b/>
                <w:sz w:val="26"/>
                <w:szCs w:val="26"/>
              </w:rPr>
              <w:t>Administration subcutant insulin:</w:t>
            </w:r>
          </w:p>
        </w:tc>
      </w:tr>
      <w:tr w:rsidR="00F035C6" w:rsidRPr="00413DBE" w14:paraId="023AE4F1" w14:textId="77777777" w:rsidTr="000D5670">
        <w:trPr>
          <w:jc w:val="center"/>
        </w:trPr>
        <w:tc>
          <w:tcPr>
            <w:tcW w:w="958" w:type="dxa"/>
            <w:vMerge w:val="restart"/>
            <w:vAlign w:val="center"/>
          </w:tcPr>
          <w:p w14:paraId="0171FC26" w14:textId="77777777" w:rsidR="00F035C6" w:rsidRPr="000D5670" w:rsidRDefault="00F035C6" w:rsidP="006D286C">
            <w:pPr>
              <w:rPr>
                <w:sz w:val="20"/>
                <w:szCs w:val="20"/>
              </w:rPr>
            </w:pPr>
            <w:r w:rsidRPr="000D5670">
              <w:rPr>
                <w:sz w:val="20"/>
                <w:szCs w:val="20"/>
              </w:rPr>
              <w:t>Mätning/</w:t>
            </w:r>
          </w:p>
          <w:p w14:paraId="0CE2F45B" w14:textId="77777777" w:rsidR="00F035C6" w:rsidRPr="000D5670" w:rsidRDefault="00F035C6" w:rsidP="006D286C">
            <w:pPr>
              <w:rPr>
                <w:sz w:val="20"/>
                <w:szCs w:val="20"/>
              </w:rPr>
            </w:pPr>
            <w:r w:rsidRPr="000D5670">
              <w:rPr>
                <w:sz w:val="20"/>
                <w:szCs w:val="20"/>
              </w:rPr>
              <w:t>måltid</w:t>
            </w:r>
          </w:p>
        </w:tc>
        <w:tc>
          <w:tcPr>
            <w:tcW w:w="710" w:type="dxa"/>
            <w:vMerge w:val="restart"/>
            <w:vAlign w:val="center"/>
          </w:tcPr>
          <w:p w14:paraId="79C50386" w14:textId="77777777" w:rsidR="00F035C6" w:rsidRPr="000D5670" w:rsidRDefault="00820366" w:rsidP="006D2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Tid</w:t>
            </w:r>
          </w:p>
          <w:p w14:paraId="1625276D" w14:textId="77777777" w:rsidR="00F035C6" w:rsidRPr="000D5670" w:rsidRDefault="00F035C6" w:rsidP="006D286C">
            <w:pPr>
              <w:rPr>
                <w:sz w:val="20"/>
                <w:szCs w:val="20"/>
              </w:rPr>
            </w:pPr>
            <w:r w:rsidRPr="000D5670">
              <w:rPr>
                <w:sz w:val="20"/>
                <w:szCs w:val="20"/>
              </w:rPr>
              <w:t>Kl</w:t>
            </w:r>
          </w:p>
        </w:tc>
        <w:tc>
          <w:tcPr>
            <w:tcW w:w="850" w:type="dxa"/>
            <w:vMerge w:val="restart"/>
            <w:vAlign w:val="center"/>
          </w:tcPr>
          <w:p w14:paraId="2A664682" w14:textId="77777777" w:rsidR="00F035C6" w:rsidRPr="000D5670" w:rsidRDefault="000D5670" w:rsidP="006D2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Glukos</w:t>
            </w:r>
          </w:p>
          <w:p w14:paraId="30ABAEC3" w14:textId="77777777" w:rsidR="00F035C6" w:rsidRPr="000D5670" w:rsidRDefault="00F035C6" w:rsidP="006D286C">
            <w:pPr>
              <w:rPr>
                <w:sz w:val="20"/>
                <w:szCs w:val="20"/>
              </w:rPr>
            </w:pPr>
            <w:r w:rsidRPr="000D5670">
              <w:rPr>
                <w:sz w:val="20"/>
                <w:szCs w:val="20"/>
              </w:rPr>
              <w:t>mmol/l</w:t>
            </w:r>
          </w:p>
        </w:tc>
        <w:tc>
          <w:tcPr>
            <w:tcW w:w="709" w:type="dxa"/>
            <w:vMerge w:val="restart"/>
            <w:vAlign w:val="center"/>
          </w:tcPr>
          <w:p w14:paraId="455C37E5" w14:textId="77777777" w:rsidR="00F035C6" w:rsidRPr="000D5670" w:rsidRDefault="00820366" w:rsidP="006D28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KH</w:t>
            </w:r>
          </w:p>
          <w:p w14:paraId="7DD929D9" w14:textId="77777777" w:rsidR="00F035C6" w:rsidRPr="000D5670" w:rsidRDefault="00F035C6" w:rsidP="006D286C">
            <w:pPr>
              <w:rPr>
                <w:sz w:val="20"/>
                <w:szCs w:val="20"/>
              </w:rPr>
            </w:pPr>
            <w:r w:rsidRPr="000D5670">
              <w:rPr>
                <w:sz w:val="20"/>
                <w:szCs w:val="20"/>
              </w:rPr>
              <w:t>gram</w:t>
            </w:r>
          </w:p>
        </w:tc>
        <w:tc>
          <w:tcPr>
            <w:tcW w:w="3402" w:type="dxa"/>
            <w:gridSpan w:val="4"/>
            <w:vAlign w:val="center"/>
          </w:tcPr>
          <w:p w14:paraId="0F276BFC" w14:textId="77777777" w:rsidR="00F035C6" w:rsidRPr="000D5670" w:rsidRDefault="00F035C6" w:rsidP="006D286C">
            <w:pPr>
              <w:jc w:val="center"/>
              <w:rPr>
                <w:b/>
                <w:sz w:val="20"/>
                <w:szCs w:val="20"/>
              </w:rPr>
            </w:pPr>
            <w:r w:rsidRPr="000D5670">
              <w:rPr>
                <w:b/>
                <w:sz w:val="20"/>
                <w:szCs w:val="20"/>
              </w:rPr>
              <w:t xml:space="preserve">Insulin, </w:t>
            </w:r>
            <w:r w:rsidRPr="000D5670">
              <w:rPr>
                <w:sz w:val="20"/>
                <w:szCs w:val="20"/>
              </w:rPr>
              <w:t>E</w:t>
            </w:r>
          </w:p>
        </w:tc>
        <w:tc>
          <w:tcPr>
            <w:tcW w:w="596" w:type="dxa"/>
            <w:gridSpan w:val="2"/>
            <w:vAlign w:val="center"/>
          </w:tcPr>
          <w:p w14:paraId="766669A7" w14:textId="77777777" w:rsidR="00F035C6" w:rsidRPr="000D5670" w:rsidRDefault="00F035C6" w:rsidP="006D286C">
            <w:pPr>
              <w:rPr>
                <w:sz w:val="20"/>
                <w:szCs w:val="20"/>
              </w:rPr>
            </w:pPr>
            <w:r w:rsidRPr="000D5670">
              <w:rPr>
                <w:b/>
                <w:sz w:val="20"/>
                <w:szCs w:val="20"/>
              </w:rPr>
              <w:t>Sign Ssk</w:t>
            </w:r>
          </w:p>
        </w:tc>
        <w:tc>
          <w:tcPr>
            <w:tcW w:w="3293" w:type="dxa"/>
            <w:gridSpan w:val="2"/>
            <w:vAlign w:val="center"/>
          </w:tcPr>
          <w:p w14:paraId="51F013F8" w14:textId="77777777" w:rsidR="00F035C6" w:rsidRPr="000D5670" w:rsidRDefault="00F035C6" w:rsidP="006D286C">
            <w:pPr>
              <w:rPr>
                <w:b/>
                <w:sz w:val="20"/>
                <w:szCs w:val="20"/>
              </w:rPr>
            </w:pPr>
            <w:r w:rsidRPr="000D5670">
              <w:rPr>
                <w:b/>
                <w:sz w:val="20"/>
                <w:szCs w:val="20"/>
              </w:rPr>
              <w:t>Kommentar</w:t>
            </w:r>
          </w:p>
        </w:tc>
      </w:tr>
      <w:tr w:rsidR="00F035C6" w:rsidRPr="00413DBE" w14:paraId="25A4933B" w14:textId="77777777" w:rsidTr="000D5670">
        <w:trPr>
          <w:jc w:val="center"/>
        </w:trPr>
        <w:tc>
          <w:tcPr>
            <w:tcW w:w="958" w:type="dxa"/>
            <w:vMerge/>
          </w:tcPr>
          <w:p w14:paraId="286DAED8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710" w:type="dxa"/>
            <w:vMerge/>
          </w:tcPr>
          <w:p w14:paraId="12D95E47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14:paraId="3802910D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5836F98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2E5D0C30" w14:textId="77777777" w:rsidR="00F035C6" w:rsidRPr="00413DBE" w:rsidRDefault="00F035C6" w:rsidP="006D286C">
            <w:pPr>
              <w:rPr>
                <w:sz w:val="18"/>
                <w:szCs w:val="18"/>
              </w:rPr>
            </w:pPr>
            <w:r w:rsidRPr="00413DBE">
              <w:rPr>
                <w:sz w:val="18"/>
                <w:szCs w:val="18"/>
              </w:rPr>
              <w:t>Sort</w:t>
            </w:r>
          </w:p>
        </w:tc>
        <w:tc>
          <w:tcPr>
            <w:tcW w:w="850" w:type="dxa"/>
          </w:tcPr>
          <w:p w14:paraId="42A94B7A" w14:textId="77777777" w:rsidR="00F035C6" w:rsidRPr="00413DBE" w:rsidRDefault="00F035C6" w:rsidP="006D286C">
            <w:pPr>
              <w:rPr>
                <w:sz w:val="18"/>
                <w:szCs w:val="18"/>
              </w:rPr>
            </w:pPr>
            <w:r w:rsidRPr="00413DBE">
              <w:rPr>
                <w:sz w:val="18"/>
                <w:szCs w:val="18"/>
              </w:rPr>
              <w:t xml:space="preserve">Dos </w:t>
            </w:r>
            <w:r>
              <w:rPr>
                <w:sz w:val="18"/>
                <w:szCs w:val="18"/>
              </w:rPr>
              <w:t>KH</w:t>
            </w:r>
          </w:p>
        </w:tc>
        <w:tc>
          <w:tcPr>
            <w:tcW w:w="993" w:type="dxa"/>
          </w:tcPr>
          <w:p w14:paraId="73C17071" w14:textId="77777777" w:rsidR="00F035C6" w:rsidRPr="00413DBE" w:rsidRDefault="00F035C6" w:rsidP="006D28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 k</w:t>
            </w:r>
            <w:r w:rsidRPr="00413DBE">
              <w:rPr>
                <w:sz w:val="18"/>
                <w:szCs w:val="18"/>
              </w:rPr>
              <w:t>orr</w:t>
            </w:r>
          </w:p>
        </w:tc>
        <w:tc>
          <w:tcPr>
            <w:tcW w:w="993" w:type="dxa"/>
          </w:tcPr>
          <w:p w14:paraId="5F03992F" w14:textId="77777777" w:rsidR="00F035C6" w:rsidRPr="00413DBE" w:rsidRDefault="00F035C6" w:rsidP="006D28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</w:t>
            </w:r>
            <w:r w:rsidRPr="00413DBE">
              <w:rPr>
                <w:sz w:val="18"/>
                <w:szCs w:val="18"/>
              </w:rPr>
              <w:t>dos</w:t>
            </w:r>
          </w:p>
        </w:tc>
        <w:tc>
          <w:tcPr>
            <w:tcW w:w="596" w:type="dxa"/>
            <w:gridSpan w:val="2"/>
          </w:tcPr>
          <w:p w14:paraId="28187CEA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3293" w:type="dxa"/>
            <w:gridSpan w:val="2"/>
          </w:tcPr>
          <w:p w14:paraId="4E7CD282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</w:tr>
      <w:tr w:rsidR="00F035C6" w:rsidRPr="00413DBE" w14:paraId="601799F6" w14:textId="77777777" w:rsidTr="000D5670">
        <w:trPr>
          <w:trHeight w:val="368"/>
          <w:jc w:val="center"/>
        </w:trPr>
        <w:tc>
          <w:tcPr>
            <w:tcW w:w="958" w:type="dxa"/>
          </w:tcPr>
          <w:p w14:paraId="35B0F548" w14:textId="77777777" w:rsidR="00F035C6" w:rsidRPr="00361291" w:rsidRDefault="00F035C6" w:rsidP="006D286C">
            <w:pPr>
              <w:rPr>
                <w:sz w:val="16"/>
                <w:szCs w:val="16"/>
              </w:rPr>
            </w:pPr>
          </w:p>
        </w:tc>
        <w:tc>
          <w:tcPr>
            <w:tcW w:w="710" w:type="dxa"/>
          </w:tcPr>
          <w:p w14:paraId="60BEA37F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C931EE6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3151648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5B046886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32AC881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B5AD5F4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6CECA5B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</w:tcPr>
          <w:p w14:paraId="5635E14B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3293" w:type="dxa"/>
            <w:gridSpan w:val="2"/>
          </w:tcPr>
          <w:p w14:paraId="6C10EB16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</w:tr>
      <w:tr w:rsidR="00F035C6" w:rsidRPr="00413DBE" w14:paraId="56CEF19C" w14:textId="77777777" w:rsidTr="000D5670">
        <w:trPr>
          <w:trHeight w:val="368"/>
          <w:jc w:val="center"/>
        </w:trPr>
        <w:tc>
          <w:tcPr>
            <w:tcW w:w="958" w:type="dxa"/>
            <w:vAlign w:val="center"/>
          </w:tcPr>
          <w:p w14:paraId="047A4CA9" w14:textId="77777777" w:rsidR="00F035C6" w:rsidRPr="00361291" w:rsidRDefault="00F035C6" w:rsidP="000D5670">
            <w:pPr>
              <w:jc w:val="center"/>
              <w:rPr>
                <w:sz w:val="16"/>
                <w:szCs w:val="16"/>
              </w:rPr>
            </w:pPr>
            <w:r w:rsidRPr="00361291">
              <w:rPr>
                <w:sz w:val="16"/>
                <w:szCs w:val="16"/>
              </w:rPr>
              <w:t>Frukost</w:t>
            </w:r>
          </w:p>
        </w:tc>
        <w:tc>
          <w:tcPr>
            <w:tcW w:w="710" w:type="dxa"/>
          </w:tcPr>
          <w:p w14:paraId="62DB9E26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E4EFED5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79301DA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3DBAE52F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5F6FF82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FB50A59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4F5AD64B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</w:tcPr>
          <w:p w14:paraId="6ADBCC8A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3293" w:type="dxa"/>
            <w:gridSpan w:val="2"/>
          </w:tcPr>
          <w:p w14:paraId="0D42CD69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</w:tr>
      <w:tr w:rsidR="00F035C6" w:rsidRPr="00413DBE" w14:paraId="18866D68" w14:textId="77777777" w:rsidTr="000D5670">
        <w:trPr>
          <w:trHeight w:val="368"/>
          <w:jc w:val="center"/>
        </w:trPr>
        <w:tc>
          <w:tcPr>
            <w:tcW w:w="958" w:type="dxa"/>
            <w:vAlign w:val="center"/>
          </w:tcPr>
          <w:p w14:paraId="5C17DDEA" w14:textId="77777777" w:rsidR="00F035C6" w:rsidRPr="00361291" w:rsidRDefault="00F035C6" w:rsidP="000D5670">
            <w:pPr>
              <w:jc w:val="center"/>
              <w:rPr>
                <w:sz w:val="16"/>
                <w:szCs w:val="16"/>
              </w:rPr>
            </w:pPr>
            <w:r w:rsidRPr="00361291">
              <w:rPr>
                <w:sz w:val="16"/>
                <w:szCs w:val="16"/>
              </w:rPr>
              <w:t>2 tim efter frukost</w:t>
            </w:r>
          </w:p>
        </w:tc>
        <w:tc>
          <w:tcPr>
            <w:tcW w:w="710" w:type="dxa"/>
          </w:tcPr>
          <w:p w14:paraId="1AA93799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8C69709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59D25CA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18BF70FB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35E0250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488B6239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643F029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</w:tcPr>
          <w:p w14:paraId="17612B5D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3293" w:type="dxa"/>
            <w:gridSpan w:val="2"/>
          </w:tcPr>
          <w:p w14:paraId="05C959CB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</w:tr>
      <w:tr w:rsidR="00F035C6" w:rsidRPr="00413DBE" w14:paraId="0B358521" w14:textId="77777777" w:rsidTr="000D5670">
        <w:trPr>
          <w:trHeight w:val="368"/>
          <w:jc w:val="center"/>
        </w:trPr>
        <w:tc>
          <w:tcPr>
            <w:tcW w:w="958" w:type="dxa"/>
            <w:vAlign w:val="center"/>
          </w:tcPr>
          <w:p w14:paraId="781FEC25" w14:textId="77777777" w:rsidR="00F035C6" w:rsidRPr="00361291" w:rsidRDefault="00F035C6" w:rsidP="000D56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</w:tcPr>
          <w:p w14:paraId="7BB33E93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674866A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F555178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672354F0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17E6E0D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A50D404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09E2A1DB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</w:tcPr>
          <w:p w14:paraId="56680089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3293" w:type="dxa"/>
            <w:gridSpan w:val="2"/>
          </w:tcPr>
          <w:p w14:paraId="6EE96786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</w:tr>
      <w:tr w:rsidR="00F035C6" w:rsidRPr="00413DBE" w14:paraId="1E2FDE03" w14:textId="77777777" w:rsidTr="000D5670">
        <w:trPr>
          <w:trHeight w:val="368"/>
          <w:jc w:val="center"/>
        </w:trPr>
        <w:tc>
          <w:tcPr>
            <w:tcW w:w="958" w:type="dxa"/>
            <w:vAlign w:val="center"/>
          </w:tcPr>
          <w:p w14:paraId="1F4109CC" w14:textId="77777777" w:rsidR="00F035C6" w:rsidRPr="00361291" w:rsidRDefault="00F035C6" w:rsidP="000D5670">
            <w:pPr>
              <w:jc w:val="center"/>
              <w:rPr>
                <w:sz w:val="16"/>
                <w:szCs w:val="16"/>
              </w:rPr>
            </w:pPr>
            <w:r w:rsidRPr="00361291">
              <w:rPr>
                <w:sz w:val="16"/>
                <w:szCs w:val="16"/>
              </w:rPr>
              <w:t>Lunch</w:t>
            </w:r>
          </w:p>
        </w:tc>
        <w:tc>
          <w:tcPr>
            <w:tcW w:w="710" w:type="dxa"/>
          </w:tcPr>
          <w:p w14:paraId="1D21A38A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E8BA31A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DFCD83D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2800740E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470F309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6C2871B7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669F6454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</w:tcPr>
          <w:p w14:paraId="0BD8C542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3293" w:type="dxa"/>
            <w:gridSpan w:val="2"/>
          </w:tcPr>
          <w:p w14:paraId="1614272E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</w:tr>
      <w:tr w:rsidR="00F035C6" w:rsidRPr="00413DBE" w14:paraId="1BFC70E6" w14:textId="77777777" w:rsidTr="000D5670">
        <w:trPr>
          <w:trHeight w:val="368"/>
          <w:jc w:val="center"/>
        </w:trPr>
        <w:tc>
          <w:tcPr>
            <w:tcW w:w="958" w:type="dxa"/>
            <w:vAlign w:val="center"/>
          </w:tcPr>
          <w:p w14:paraId="2D64EBD0" w14:textId="77777777" w:rsidR="00F035C6" w:rsidRPr="00361291" w:rsidRDefault="00F035C6" w:rsidP="000D56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</w:tcPr>
          <w:p w14:paraId="13B7526C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AE1B420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FC826FC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7C8C7905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40BAF1A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F493CB5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7AAB16F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</w:tcPr>
          <w:p w14:paraId="6A65ECAD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3293" w:type="dxa"/>
            <w:gridSpan w:val="2"/>
          </w:tcPr>
          <w:p w14:paraId="6335A4B4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</w:tr>
      <w:tr w:rsidR="00F035C6" w:rsidRPr="00413DBE" w14:paraId="4B84569A" w14:textId="77777777" w:rsidTr="000D5670">
        <w:trPr>
          <w:trHeight w:val="368"/>
          <w:jc w:val="center"/>
        </w:trPr>
        <w:tc>
          <w:tcPr>
            <w:tcW w:w="958" w:type="dxa"/>
            <w:vAlign w:val="center"/>
          </w:tcPr>
          <w:p w14:paraId="3E83E36C" w14:textId="77777777" w:rsidR="00F035C6" w:rsidRPr="00361291" w:rsidRDefault="00F035C6" w:rsidP="000D5670">
            <w:pPr>
              <w:jc w:val="center"/>
              <w:rPr>
                <w:sz w:val="16"/>
                <w:szCs w:val="16"/>
              </w:rPr>
            </w:pPr>
            <w:r w:rsidRPr="00361291">
              <w:rPr>
                <w:sz w:val="16"/>
                <w:szCs w:val="16"/>
              </w:rPr>
              <w:t>Mellanmål</w:t>
            </w:r>
          </w:p>
        </w:tc>
        <w:tc>
          <w:tcPr>
            <w:tcW w:w="710" w:type="dxa"/>
          </w:tcPr>
          <w:p w14:paraId="64B88517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5D6C1EA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AD9D977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4278918F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674E102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6CE8DD32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C7AAE57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</w:tcPr>
          <w:p w14:paraId="497F1E17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3293" w:type="dxa"/>
            <w:gridSpan w:val="2"/>
          </w:tcPr>
          <w:p w14:paraId="2CB23412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</w:tr>
      <w:tr w:rsidR="00F035C6" w:rsidRPr="00413DBE" w14:paraId="0E0C1574" w14:textId="77777777" w:rsidTr="000D5670">
        <w:trPr>
          <w:trHeight w:val="368"/>
          <w:jc w:val="center"/>
        </w:trPr>
        <w:tc>
          <w:tcPr>
            <w:tcW w:w="958" w:type="dxa"/>
            <w:vAlign w:val="center"/>
          </w:tcPr>
          <w:p w14:paraId="2EFB3766" w14:textId="77777777" w:rsidR="00F035C6" w:rsidRPr="00361291" w:rsidRDefault="00F035C6" w:rsidP="000D56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</w:tcPr>
          <w:p w14:paraId="76891BA5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4F66FBF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D29ADF4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430352FD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1939CBB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46F0B68E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1B9852E9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</w:tcPr>
          <w:p w14:paraId="3DB168A5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3293" w:type="dxa"/>
            <w:gridSpan w:val="2"/>
          </w:tcPr>
          <w:p w14:paraId="5A085E07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</w:tr>
      <w:tr w:rsidR="00F035C6" w:rsidRPr="00413DBE" w14:paraId="32B7F9FB" w14:textId="77777777" w:rsidTr="000D5670">
        <w:trPr>
          <w:trHeight w:val="368"/>
          <w:jc w:val="center"/>
        </w:trPr>
        <w:tc>
          <w:tcPr>
            <w:tcW w:w="958" w:type="dxa"/>
            <w:vAlign w:val="center"/>
          </w:tcPr>
          <w:p w14:paraId="009FADA1" w14:textId="77777777" w:rsidR="00F035C6" w:rsidRPr="00361291" w:rsidRDefault="00F035C6" w:rsidP="000D5670">
            <w:pPr>
              <w:jc w:val="center"/>
              <w:rPr>
                <w:sz w:val="16"/>
                <w:szCs w:val="16"/>
              </w:rPr>
            </w:pPr>
            <w:r w:rsidRPr="00361291">
              <w:rPr>
                <w:sz w:val="16"/>
                <w:szCs w:val="16"/>
              </w:rPr>
              <w:t>Middag</w:t>
            </w:r>
          </w:p>
        </w:tc>
        <w:tc>
          <w:tcPr>
            <w:tcW w:w="710" w:type="dxa"/>
          </w:tcPr>
          <w:p w14:paraId="08D4AC98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1EDF20C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06BAFDC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3E463F86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7FFBECA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194718C9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78EA2D9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</w:tcPr>
          <w:p w14:paraId="160A31C8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3293" w:type="dxa"/>
            <w:gridSpan w:val="2"/>
          </w:tcPr>
          <w:p w14:paraId="20247C0E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</w:tr>
      <w:tr w:rsidR="00F035C6" w:rsidRPr="00413DBE" w14:paraId="34CEBBD2" w14:textId="77777777" w:rsidTr="000D5670">
        <w:trPr>
          <w:trHeight w:val="368"/>
          <w:jc w:val="center"/>
        </w:trPr>
        <w:tc>
          <w:tcPr>
            <w:tcW w:w="958" w:type="dxa"/>
            <w:vAlign w:val="center"/>
          </w:tcPr>
          <w:p w14:paraId="56FDE44E" w14:textId="77777777" w:rsidR="00F035C6" w:rsidRPr="00361291" w:rsidRDefault="00F035C6" w:rsidP="000D56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</w:tcPr>
          <w:p w14:paraId="652C612C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298B0D8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6C542D5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38A1C2AA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0B5D311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4A6F0ED0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1982106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</w:tcPr>
          <w:p w14:paraId="6437A663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3293" w:type="dxa"/>
            <w:gridSpan w:val="2"/>
          </w:tcPr>
          <w:p w14:paraId="45F7218B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</w:tr>
      <w:tr w:rsidR="00F035C6" w:rsidRPr="00413DBE" w14:paraId="43BBE2E6" w14:textId="77777777" w:rsidTr="000D5670">
        <w:trPr>
          <w:trHeight w:val="368"/>
          <w:jc w:val="center"/>
        </w:trPr>
        <w:tc>
          <w:tcPr>
            <w:tcW w:w="958" w:type="dxa"/>
            <w:vAlign w:val="center"/>
          </w:tcPr>
          <w:p w14:paraId="7A083776" w14:textId="77777777" w:rsidR="00F035C6" w:rsidRPr="00361291" w:rsidRDefault="00F035C6" w:rsidP="000D5670">
            <w:pPr>
              <w:jc w:val="center"/>
              <w:rPr>
                <w:sz w:val="16"/>
                <w:szCs w:val="16"/>
              </w:rPr>
            </w:pPr>
            <w:r w:rsidRPr="00361291">
              <w:rPr>
                <w:sz w:val="16"/>
                <w:szCs w:val="16"/>
              </w:rPr>
              <w:t>Kvällsmål</w:t>
            </w:r>
          </w:p>
        </w:tc>
        <w:tc>
          <w:tcPr>
            <w:tcW w:w="710" w:type="dxa"/>
          </w:tcPr>
          <w:p w14:paraId="28449158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988B0F6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BF9BEF6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771FA4ED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40715D5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6EDD380F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7BC93AE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</w:tcPr>
          <w:p w14:paraId="587A5A58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3293" w:type="dxa"/>
            <w:gridSpan w:val="2"/>
          </w:tcPr>
          <w:p w14:paraId="68E8BD87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</w:tr>
      <w:tr w:rsidR="00F035C6" w:rsidRPr="00413DBE" w14:paraId="52F02D60" w14:textId="77777777" w:rsidTr="000D5670">
        <w:trPr>
          <w:trHeight w:val="368"/>
          <w:jc w:val="center"/>
        </w:trPr>
        <w:tc>
          <w:tcPr>
            <w:tcW w:w="958" w:type="dxa"/>
            <w:vAlign w:val="center"/>
          </w:tcPr>
          <w:p w14:paraId="19FC58E4" w14:textId="77777777" w:rsidR="00F035C6" w:rsidRPr="00361291" w:rsidRDefault="00F035C6" w:rsidP="000D56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</w:tcPr>
          <w:p w14:paraId="00EAD350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BB9452E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D9FDA7E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188DDE7B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59CCBD5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B44783B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4CC53EB5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</w:tcPr>
          <w:p w14:paraId="46038656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3293" w:type="dxa"/>
            <w:gridSpan w:val="2"/>
          </w:tcPr>
          <w:p w14:paraId="10457041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</w:tr>
      <w:tr w:rsidR="00F035C6" w:rsidRPr="00413DBE" w14:paraId="7681F8B4" w14:textId="77777777" w:rsidTr="000D5670">
        <w:trPr>
          <w:trHeight w:val="368"/>
          <w:jc w:val="center"/>
        </w:trPr>
        <w:tc>
          <w:tcPr>
            <w:tcW w:w="958" w:type="dxa"/>
            <w:vAlign w:val="center"/>
          </w:tcPr>
          <w:p w14:paraId="6309ABD1" w14:textId="77777777" w:rsidR="00F035C6" w:rsidRPr="00361291" w:rsidRDefault="00F035C6" w:rsidP="000D5670">
            <w:pPr>
              <w:jc w:val="center"/>
              <w:rPr>
                <w:sz w:val="16"/>
                <w:szCs w:val="16"/>
              </w:rPr>
            </w:pPr>
            <w:r w:rsidRPr="00361291">
              <w:rPr>
                <w:sz w:val="16"/>
                <w:szCs w:val="16"/>
              </w:rPr>
              <w:t>23.00</w:t>
            </w:r>
          </w:p>
        </w:tc>
        <w:tc>
          <w:tcPr>
            <w:tcW w:w="710" w:type="dxa"/>
          </w:tcPr>
          <w:p w14:paraId="05115901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5903A4F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9198BFE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341C57F4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E670CD3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1263C4AF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187D32BC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</w:tcPr>
          <w:p w14:paraId="161022E0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3293" w:type="dxa"/>
            <w:gridSpan w:val="2"/>
          </w:tcPr>
          <w:p w14:paraId="0416B748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</w:tr>
      <w:tr w:rsidR="00F035C6" w:rsidRPr="00413DBE" w14:paraId="76F79946" w14:textId="77777777" w:rsidTr="000D5670">
        <w:trPr>
          <w:trHeight w:val="368"/>
          <w:jc w:val="center"/>
        </w:trPr>
        <w:tc>
          <w:tcPr>
            <w:tcW w:w="958" w:type="dxa"/>
            <w:vAlign w:val="center"/>
          </w:tcPr>
          <w:p w14:paraId="732F1064" w14:textId="77777777" w:rsidR="00F035C6" w:rsidRPr="00361291" w:rsidRDefault="00F035C6" w:rsidP="000D56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</w:tcPr>
          <w:p w14:paraId="6F94C808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9CAD6EA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5A39A29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605DF7DA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FFA41B0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0EB6A819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105B928A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</w:tcPr>
          <w:p w14:paraId="2411683D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3293" w:type="dxa"/>
            <w:gridSpan w:val="2"/>
          </w:tcPr>
          <w:p w14:paraId="4AD8B72A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</w:tr>
      <w:tr w:rsidR="00F035C6" w:rsidRPr="00413DBE" w14:paraId="00A06692" w14:textId="77777777" w:rsidTr="000D5670">
        <w:trPr>
          <w:trHeight w:val="368"/>
          <w:jc w:val="center"/>
        </w:trPr>
        <w:tc>
          <w:tcPr>
            <w:tcW w:w="958" w:type="dxa"/>
            <w:vAlign w:val="center"/>
          </w:tcPr>
          <w:p w14:paraId="13C01C87" w14:textId="77777777" w:rsidR="00F035C6" w:rsidRPr="00361291" w:rsidRDefault="00F035C6" w:rsidP="000D5670">
            <w:pPr>
              <w:jc w:val="center"/>
              <w:rPr>
                <w:sz w:val="16"/>
                <w:szCs w:val="16"/>
              </w:rPr>
            </w:pPr>
            <w:r w:rsidRPr="00361291">
              <w:rPr>
                <w:sz w:val="16"/>
                <w:szCs w:val="16"/>
              </w:rPr>
              <w:t>03.00</w:t>
            </w:r>
          </w:p>
        </w:tc>
        <w:tc>
          <w:tcPr>
            <w:tcW w:w="710" w:type="dxa"/>
          </w:tcPr>
          <w:p w14:paraId="4C131187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2944183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CA1ED6B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14:paraId="4B1E0FDE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B538400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DFBD15D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09B9CB3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</w:tcPr>
          <w:p w14:paraId="5CD7568B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3293" w:type="dxa"/>
            <w:gridSpan w:val="2"/>
          </w:tcPr>
          <w:p w14:paraId="4C1FF254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</w:tr>
      <w:tr w:rsidR="00F035C6" w:rsidRPr="00413DBE" w14:paraId="14905301" w14:textId="77777777" w:rsidTr="000D5670">
        <w:trPr>
          <w:trHeight w:val="368"/>
          <w:jc w:val="center"/>
        </w:trPr>
        <w:tc>
          <w:tcPr>
            <w:tcW w:w="958" w:type="dxa"/>
            <w:tcBorders>
              <w:bottom w:val="single" w:sz="4" w:space="0" w:color="auto"/>
            </w:tcBorders>
            <w:vAlign w:val="center"/>
          </w:tcPr>
          <w:p w14:paraId="248BB1A7" w14:textId="77777777" w:rsidR="00F035C6" w:rsidRPr="00361291" w:rsidRDefault="00F035C6" w:rsidP="000D56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1E2B1981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67E33ED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29B0D49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1598741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2A6AB5F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F091E93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BE6B6AF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tcBorders>
              <w:bottom w:val="single" w:sz="4" w:space="0" w:color="auto"/>
            </w:tcBorders>
          </w:tcPr>
          <w:p w14:paraId="1CFB23C7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</w:tcPr>
          <w:p w14:paraId="699858B7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</w:tr>
      <w:tr w:rsidR="00F035C6" w:rsidRPr="00413DBE" w14:paraId="43BF2699" w14:textId="77777777" w:rsidTr="000D5670">
        <w:trPr>
          <w:trHeight w:val="368"/>
          <w:jc w:val="center"/>
        </w:trPr>
        <w:tc>
          <w:tcPr>
            <w:tcW w:w="95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FCCFDC3" w14:textId="77777777" w:rsidR="00F035C6" w:rsidRPr="000D5670" w:rsidRDefault="00F035C6" w:rsidP="000D5670">
            <w:pPr>
              <w:jc w:val="center"/>
              <w:rPr>
                <w:sz w:val="14"/>
                <w:szCs w:val="14"/>
              </w:rPr>
            </w:pPr>
            <w:r w:rsidRPr="00361291">
              <w:rPr>
                <w:sz w:val="14"/>
                <w:szCs w:val="14"/>
              </w:rPr>
              <w:t>Summering: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000000"/>
          </w:tcPr>
          <w:p w14:paraId="76302F14" w14:textId="77777777" w:rsidR="00F035C6" w:rsidRPr="00413DBE" w:rsidRDefault="00F035C6" w:rsidP="006D286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000000"/>
          </w:tcPr>
          <w:p w14:paraId="318AFB3E" w14:textId="77777777" w:rsidR="00F035C6" w:rsidRPr="00413DBE" w:rsidRDefault="00F035C6" w:rsidP="006D286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</w:tcPr>
          <w:p w14:paraId="3BD53F6F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12" w:space="0" w:color="auto"/>
            </w:tcBorders>
            <w:shd w:val="clear" w:color="auto" w:fill="000000"/>
          </w:tcPr>
          <w:p w14:paraId="7EEF4ADB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</w:tcPr>
          <w:p w14:paraId="3D17A2FA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ED42E8E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D0AE058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12" w:space="0" w:color="auto"/>
            </w:tcBorders>
            <w:shd w:val="clear" w:color="auto" w:fill="000000"/>
          </w:tcPr>
          <w:p w14:paraId="654D52E1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000000"/>
          </w:tcPr>
          <w:p w14:paraId="62716371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  <w:tc>
          <w:tcPr>
            <w:tcW w:w="3237" w:type="dxa"/>
            <w:tcBorders>
              <w:top w:val="single" w:sz="4" w:space="0" w:color="auto"/>
              <w:bottom w:val="single" w:sz="12" w:space="0" w:color="auto"/>
            </w:tcBorders>
            <w:shd w:val="clear" w:color="auto" w:fill="000000"/>
          </w:tcPr>
          <w:p w14:paraId="3300E0DC" w14:textId="77777777" w:rsidR="00F035C6" w:rsidRPr="00413DBE" w:rsidRDefault="00F035C6" w:rsidP="006D286C">
            <w:pPr>
              <w:rPr>
                <w:sz w:val="18"/>
                <w:szCs w:val="18"/>
              </w:rPr>
            </w:pPr>
          </w:p>
        </w:tc>
      </w:tr>
      <w:tr w:rsidR="009B2DC3" w:rsidRPr="00413DBE" w14:paraId="6F30F445" w14:textId="77777777" w:rsidTr="009B2DC3">
        <w:trPr>
          <w:jc w:val="center"/>
        </w:trPr>
        <w:tc>
          <w:tcPr>
            <w:tcW w:w="10518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7388AC9" w14:textId="77777777" w:rsidR="009B2DC3" w:rsidRPr="00413DBE" w:rsidRDefault="009B2DC3" w:rsidP="009B2DC3">
            <w:pPr>
              <w:spacing w:before="120" w:after="120"/>
              <w:rPr>
                <w:sz w:val="18"/>
                <w:szCs w:val="18"/>
              </w:rPr>
            </w:pPr>
            <w:r>
              <w:t>TDD = Total Dygns</w:t>
            </w:r>
            <w:r w:rsidR="007971FF">
              <w:t xml:space="preserve"> </w:t>
            </w:r>
            <w:r>
              <w:t>Dos insulin (bas + dos för kolhydrater + dos för korrigering): ……………………..….</w:t>
            </w:r>
          </w:p>
        </w:tc>
      </w:tr>
    </w:tbl>
    <w:p w14:paraId="4417DE32" w14:textId="77777777" w:rsidR="00621F5D" w:rsidRPr="00EA4224" w:rsidRDefault="00160BD4" w:rsidP="00160BD4">
      <w:pPr>
        <w:widowControl/>
        <w:tabs>
          <w:tab w:val="left" w:pos="5895"/>
        </w:tabs>
        <w:rPr>
          <w:rFonts w:cs="Arial"/>
          <w:b/>
          <w:bCs/>
          <w:kern w:val="32"/>
          <w:sz w:val="28"/>
          <w:szCs w:val="28"/>
        </w:rPr>
      </w:pPr>
      <w:r>
        <w:rPr>
          <w:rFonts w:cs="Arial"/>
          <w:b/>
          <w:bCs/>
          <w:kern w:val="32"/>
          <w:sz w:val="28"/>
          <w:szCs w:val="28"/>
        </w:rPr>
        <w:tab/>
      </w:r>
    </w:p>
    <w:sectPr w:rsidR="00621F5D" w:rsidRPr="00EA4224" w:rsidSect="006A59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1418" w:left="720" w:header="426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FAF8E" w14:textId="77777777" w:rsidR="00F035C6" w:rsidRDefault="00F035C6" w:rsidP="00975825">
      <w:r>
        <w:separator/>
      </w:r>
    </w:p>
  </w:endnote>
  <w:endnote w:type="continuationSeparator" w:id="0">
    <w:p w14:paraId="3D44BF0F" w14:textId="77777777" w:rsidR="00F035C6" w:rsidRDefault="00F035C6" w:rsidP="009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3765B" w14:textId="77777777" w:rsidR="00086B3A" w:rsidRDefault="007F4F40">
    <w:r>
      <w:cr/>
    </w:r>
  </w:p>
  <w:p w14:paraId="3DD07652" w14:textId="77777777" w:rsidR="002D1E72" w:rsidRDefault="002D1E72"/>
  <w:p w14:paraId="01580BE6" w14:textId="77777777" w:rsidR="002D1E72" w:rsidRDefault="00146996">
    <w:r w:rsidRPr="00146996">
      <w:rPr>
        <w:noProof/>
      </w:rPr>
      <w:drawing>
        <wp:inline distT="0" distB="0" distL="0" distR="0" wp14:anchorId="5F81BAE7" wp14:editId="0EEC197F">
          <wp:extent cx="2556000" cy="697307"/>
          <wp:effectExtent l="19050" t="0" r="0" b="0"/>
          <wp:docPr id="4" name="Bildobjekt 4" descr="K_ALB_logo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_ALB_logo_CMY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6000" cy="697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CD1D72" w14:textId="77777777" w:rsidR="002D1E72" w:rsidRDefault="00146996">
    <w:r w:rsidRPr="00146996">
      <w:rPr>
        <w:noProof/>
      </w:rPr>
      <w:drawing>
        <wp:inline distT="0" distB="0" distL="0" distR="0" wp14:anchorId="129ACDFE" wp14:editId="57DD4D3B">
          <wp:extent cx="2556000" cy="697307"/>
          <wp:effectExtent l="19050" t="0" r="0" b="0"/>
          <wp:docPr id="5" name="Bildobjekt 5" descr="K_ALB_logo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_ALB_logo_CMY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6000" cy="697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D73DD" w14:textId="77777777" w:rsidR="001C36D1" w:rsidRDefault="001C36D1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10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04"/>
      <w:gridCol w:w="1604"/>
    </w:tblGrid>
    <w:tr w:rsidR="00110A57" w14:paraId="22692BD5" w14:textId="77777777" w:rsidTr="009B2DC3">
      <w:trPr>
        <w:trHeight w:val="702"/>
      </w:trPr>
      <w:tc>
        <w:tcPr>
          <w:tcW w:w="9004" w:type="dxa"/>
          <w:vAlign w:val="bottom"/>
        </w:tcPr>
        <w:p w14:paraId="431DDF29" w14:textId="6924460F" w:rsidR="00262C43" w:rsidRPr="006A59D1" w:rsidRDefault="00262C43" w:rsidP="000F468F">
          <w:pPr>
            <w:rPr>
              <w:sz w:val="16"/>
              <w:szCs w:val="16"/>
            </w:rPr>
          </w:pPr>
          <w:r w:rsidRPr="006A59D1">
            <w:rPr>
              <w:sz w:val="16"/>
              <w:szCs w:val="16"/>
            </w:rPr>
            <w:t>Redigerad</w:t>
          </w:r>
          <w:r w:rsidR="00091464" w:rsidRPr="006A59D1">
            <w:rPr>
              <w:sz w:val="16"/>
              <w:szCs w:val="16"/>
            </w:rPr>
            <w:t xml:space="preserve"> </w:t>
          </w:r>
          <w:r w:rsidR="00DD2C8C" w:rsidRPr="006A59D1">
            <w:rPr>
              <w:sz w:val="16"/>
              <w:szCs w:val="16"/>
            </w:rPr>
            <w:t>20</w:t>
          </w:r>
          <w:r w:rsidR="006A59D1" w:rsidRPr="006A59D1">
            <w:rPr>
              <w:sz w:val="16"/>
              <w:szCs w:val="16"/>
            </w:rPr>
            <w:t>0529</w:t>
          </w:r>
          <w:r w:rsidR="00091464" w:rsidRPr="006A59D1">
            <w:rPr>
              <w:sz w:val="16"/>
              <w:szCs w:val="16"/>
            </w:rPr>
            <w:t xml:space="preserve"> av J.</w:t>
          </w:r>
          <w:r w:rsidR="00A808BA" w:rsidRPr="006A59D1">
            <w:rPr>
              <w:sz w:val="16"/>
              <w:szCs w:val="16"/>
            </w:rPr>
            <w:t xml:space="preserve"> Salemyr,</w:t>
          </w:r>
          <w:r w:rsidR="00B86811" w:rsidRPr="006A59D1">
            <w:rPr>
              <w:sz w:val="16"/>
              <w:szCs w:val="16"/>
            </w:rPr>
            <w:t xml:space="preserve"> T.Torbjörnsdotter</w:t>
          </w:r>
          <w:r w:rsidR="001C36D1" w:rsidRPr="006A59D1">
            <w:rPr>
              <w:sz w:val="16"/>
              <w:szCs w:val="16"/>
            </w:rPr>
            <w:t>.</w:t>
          </w:r>
          <w:r w:rsidRPr="006A59D1">
            <w:rPr>
              <w:sz w:val="16"/>
              <w:szCs w:val="16"/>
            </w:rPr>
            <w:t xml:space="preserve"> </w:t>
          </w:r>
        </w:p>
        <w:p w14:paraId="6C06FEA9" w14:textId="7E6EA667" w:rsidR="009B2DC3" w:rsidRPr="006A59D1" w:rsidRDefault="009B2DC3" w:rsidP="000F468F">
          <w:pPr>
            <w:rPr>
              <w:sz w:val="16"/>
              <w:szCs w:val="16"/>
            </w:rPr>
          </w:pPr>
          <w:r w:rsidRPr="006A59D1">
            <w:rPr>
              <w:noProof/>
              <w:sz w:val="16"/>
              <w:szCs w:val="1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CCA57F5" wp14:editId="099D3CA2">
                    <wp:simplePos x="0" y="0"/>
                    <wp:positionH relativeFrom="page">
                      <wp:posOffset>6773545</wp:posOffset>
                    </wp:positionH>
                    <wp:positionV relativeFrom="page">
                      <wp:posOffset>10055225</wp:posOffset>
                    </wp:positionV>
                    <wp:extent cx="241935" cy="199390"/>
                    <wp:effectExtent l="8890" t="2540" r="6350" b="7620"/>
                    <wp:wrapNone/>
                    <wp:docPr id="92" name="Group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41935" cy="199390"/>
                              <a:chOff x="10597" y="15761"/>
                              <a:chExt cx="381" cy="314"/>
                            </a:xfrm>
                          </wpg:grpSpPr>
                          <wps:wsp>
                            <wps:cNvPr id="93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800" y="15761"/>
                                <a:ext cx="178" cy="314"/>
                              </a:xfrm>
                              <a:custGeom>
                                <a:avLst/>
                                <a:gdLst>
                                  <a:gd name="T0" fmla="*/ 178 w 178"/>
                                  <a:gd name="T1" fmla="*/ 284 h 314"/>
                                  <a:gd name="T2" fmla="*/ 163 w 178"/>
                                  <a:gd name="T3" fmla="*/ 284 h 314"/>
                                  <a:gd name="T4" fmla="*/ 148 w 178"/>
                                  <a:gd name="T5" fmla="*/ 284 h 314"/>
                                  <a:gd name="T6" fmla="*/ 129 w 178"/>
                                  <a:gd name="T7" fmla="*/ 284 h 314"/>
                                  <a:gd name="T8" fmla="*/ 109 w 178"/>
                                  <a:gd name="T9" fmla="*/ 284 h 314"/>
                                  <a:gd name="T10" fmla="*/ 69 w 178"/>
                                  <a:gd name="T11" fmla="*/ 269 h 314"/>
                                  <a:gd name="T12" fmla="*/ 39 w 178"/>
                                  <a:gd name="T13" fmla="*/ 239 h 314"/>
                                  <a:gd name="T14" fmla="*/ 29 w 178"/>
                                  <a:gd name="T15" fmla="*/ 200 h 314"/>
                                  <a:gd name="T16" fmla="*/ 29 w 178"/>
                                  <a:gd name="T17" fmla="*/ 135 h 314"/>
                                  <a:gd name="T18" fmla="*/ 29 w 178"/>
                                  <a:gd name="T19" fmla="*/ 60 h 314"/>
                                  <a:gd name="T20" fmla="*/ 29 w 178"/>
                                  <a:gd name="T21" fmla="*/ 0 h 314"/>
                                  <a:gd name="T22" fmla="*/ 0 w 178"/>
                                  <a:gd name="T23" fmla="*/ 0 h 314"/>
                                  <a:gd name="T24" fmla="*/ 0 w 178"/>
                                  <a:gd name="T25" fmla="*/ 100 h 314"/>
                                  <a:gd name="T26" fmla="*/ 0 w 178"/>
                                  <a:gd name="T27" fmla="*/ 200 h 314"/>
                                  <a:gd name="T28" fmla="*/ 5 w 178"/>
                                  <a:gd name="T29" fmla="*/ 244 h 314"/>
                                  <a:gd name="T30" fmla="*/ 29 w 178"/>
                                  <a:gd name="T31" fmla="*/ 279 h 314"/>
                                  <a:gd name="T32" fmla="*/ 69 w 178"/>
                                  <a:gd name="T33" fmla="*/ 304 h 314"/>
                                  <a:gd name="T34" fmla="*/ 109 w 178"/>
                                  <a:gd name="T35" fmla="*/ 314 h 314"/>
                                  <a:gd name="T36" fmla="*/ 148 w 178"/>
                                  <a:gd name="T37" fmla="*/ 314 h 314"/>
                                  <a:gd name="T38" fmla="*/ 178 w 178"/>
                                  <a:gd name="T39" fmla="*/ 314 h 314"/>
                                  <a:gd name="T40" fmla="*/ 178 w 178"/>
                                  <a:gd name="T41" fmla="*/ 284 h 3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8" h="314">
                                    <a:moveTo>
                                      <a:pt x="178" y="284"/>
                                    </a:moveTo>
                                    <a:lnTo>
                                      <a:pt x="163" y="284"/>
                                    </a:lnTo>
                                    <a:lnTo>
                                      <a:pt x="148" y="284"/>
                                    </a:lnTo>
                                    <a:lnTo>
                                      <a:pt x="129" y="284"/>
                                    </a:lnTo>
                                    <a:lnTo>
                                      <a:pt x="109" y="284"/>
                                    </a:lnTo>
                                    <a:lnTo>
                                      <a:pt x="69" y="269"/>
                                    </a:lnTo>
                                    <a:lnTo>
                                      <a:pt x="39" y="239"/>
                                    </a:lnTo>
                                    <a:lnTo>
                                      <a:pt x="29" y="200"/>
                                    </a:lnTo>
                                    <a:lnTo>
                                      <a:pt x="29" y="135"/>
                                    </a:lnTo>
                                    <a:lnTo>
                                      <a:pt x="29" y="60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0" y="200"/>
                                    </a:lnTo>
                                    <a:lnTo>
                                      <a:pt x="5" y="244"/>
                                    </a:lnTo>
                                    <a:lnTo>
                                      <a:pt x="29" y="279"/>
                                    </a:lnTo>
                                    <a:lnTo>
                                      <a:pt x="69" y="304"/>
                                    </a:lnTo>
                                    <a:lnTo>
                                      <a:pt x="109" y="314"/>
                                    </a:lnTo>
                                    <a:lnTo>
                                      <a:pt x="148" y="314"/>
                                    </a:lnTo>
                                    <a:lnTo>
                                      <a:pt x="178" y="314"/>
                                    </a:lnTo>
                                    <a:lnTo>
                                      <a:pt x="178" y="2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10849" y="15761"/>
                                <a:ext cx="129" cy="264"/>
                              </a:xfrm>
                              <a:custGeom>
                                <a:avLst/>
                                <a:gdLst>
                                  <a:gd name="T0" fmla="*/ 129 w 129"/>
                                  <a:gd name="T1" fmla="*/ 229 h 264"/>
                                  <a:gd name="T2" fmla="*/ 124 w 129"/>
                                  <a:gd name="T3" fmla="*/ 229 h 264"/>
                                  <a:gd name="T4" fmla="*/ 114 w 129"/>
                                  <a:gd name="T5" fmla="*/ 229 h 264"/>
                                  <a:gd name="T6" fmla="*/ 94 w 129"/>
                                  <a:gd name="T7" fmla="*/ 229 h 264"/>
                                  <a:gd name="T8" fmla="*/ 80 w 129"/>
                                  <a:gd name="T9" fmla="*/ 229 h 264"/>
                                  <a:gd name="T10" fmla="*/ 70 w 129"/>
                                  <a:gd name="T11" fmla="*/ 229 h 264"/>
                                  <a:gd name="T12" fmla="*/ 60 w 129"/>
                                  <a:gd name="T13" fmla="*/ 229 h 264"/>
                                  <a:gd name="T14" fmla="*/ 50 w 129"/>
                                  <a:gd name="T15" fmla="*/ 229 h 264"/>
                                  <a:gd name="T16" fmla="*/ 40 w 129"/>
                                  <a:gd name="T17" fmla="*/ 224 h 264"/>
                                  <a:gd name="T18" fmla="*/ 30 w 129"/>
                                  <a:gd name="T19" fmla="*/ 210 h 264"/>
                                  <a:gd name="T20" fmla="*/ 30 w 129"/>
                                  <a:gd name="T21" fmla="*/ 200 h 264"/>
                                  <a:gd name="T22" fmla="*/ 30 w 129"/>
                                  <a:gd name="T23" fmla="*/ 175 h 264"/>
                                  <a:gd name="T24" fmla="*/ 30 w 129"/>
                                  <a:gd name="T25" fmla="*/ 125 h 264"/>
                                  <a:gd name="T26" fmla="*/ 30 w 129"/>
                                  <a:gd name="T27" fmla="*/ 70 h 264"/>
                                  <a:gd name="T28" fmla="*/ 30 w 129"/>
                                  <a:gd name="T29" fmla="*/ 25 h 264"/>
                                  <a:gd name="T30" fmla="*/ 30 w 129"/>
                                  <a:gd name="T31" fmla="*/ 0 h 264"/>
                                  <a:gd name="T32" fmla="*/ 0 w 129"/>
                                  <a:gd name="T33" fmla="*/ 0 h 264"/>
                                  <a:gd name="T34" fmla="*/ 0 w 129"/>
                                  <a:gd name="T35" fmla="*/ 40 h 264"/>
                                  <a:gd name="T36" fmla="*/ 0 w 129"/>
                                  <a:gd name="T37" fmla="*/ 100 h 264"/>
                                  <a:gd name="T38" fmla="*/ 0 w 129"/>
                                  <a:gd name="T39" fmla="*/ 155 h 264"/>
                                  <a:gd name="T40" fmla="*/ 0 w 129"/>
                                  <a:gd name="T41" fmla="*/ 200 h 264"/>
                                  <a:gd name="T42" fmla="*/ 0 w 129"/>
                                  <a:gd name="T43" fmla="*/ 219 h 264"/>
                                  <a:gd name="T44" fmla="*/ 10 w 129"/>
                                  <a:gd name="T45" fmla="*/ 234 h 264"/>
                                  <a:gd name="T46" fmla="*/ 25 w 129"/>
                                  <a:gd name="T47" fmla="*/ 249 h 264"/>
                                  <a:gd name="T48" fmla="*/ 40 w 129"/>
                                  <a:gd name="T49" fmla="*/ 259 h 264"/>
                                  <a:gd name="T50" fmla="*/ 60 w 129"/>
                                  <a:gd name="T51" fmla="*/ 264 h 264"/>
                                  <a:gd name="T52" fmla="*/ 75 w 129"/>
                                  <a:gd name="T53" fmla="*/ 264 h 264"/>
                                  <a:gd name="T54" fmla="*/ 89 w 129"/>
                                  <a:gd name="T55" fmla="*/ 264 h 264"/>
                                  <a:gd name="T56" fmla="*/ 104 w 129"/>
                                  <a:gd name="T57" fmla="*/ 264 h 264"/>
                                  <a:gd name="T58" fmla="*/ 119 w 129"/>
                                  <a:gd name="T59" fmla="*/ 264 h 264"/>
                                  <a:gd name="T60" fmla="*/ 129 w 129"/>
                                  <a:gd name="T61" fmla="*/ 264 h 264"/>
                                  <a:gd name="T62" fmla="*/ 129 w 129"/>
                                  <a:gd name="T63" fmla="*/ 229 h 26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129" h="264">
                                    <a:moveTo>
                                      <a:pt x="129" y="229"/>
                                    </a:moveTo>
                                    <a:lnTo>
                                      <a:pt x="124" y="229"/>
                                    </a:lnTo>
                                    <a:lnTo>
                                      <a:pt x="114" y="229"/>
                                    </a:lnTo>
                                    <a:lnTo>
                                      <a:pt x="94" y="229"/>
                                    </a:lnTo>
                                    <a:lnTo>
                                      <a:pt x="80" y="229"/>
                                    </a:lnTo>
                                    <a:lnTo>
                                      <a:pt x="70" y="229"/>
                                    </a:lnTo>
                                    <a:lnTo>
                                      <a:pt x="60" y="229"/>
                                    </a:lnTo>
                                    <a:lnTo>
                                      <a:pt x="50" y="229"/>
                                    </a:lnTo>
                                    <a:lnTo>
                                      <a:pt x="40" y="224"/>
                                    </a:lnTo>
                                    <a:lnTo>
                                      <a:pt x="30" y="210"/>
                                    </a:lnTo>
                                    <a:lnTo>
                                      <a:pt x="30" y="200"/>
                                    </a:lnTo>
                                    <a:lnTo>
                                      <a:pt x="30" y="175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0" y="70"/>
                                    </a:lnTo>
                                    <a:lnTo>
                                      <a:pt x="30" y="25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0" y="155"/>
                                    </a:lnTo>
                                    <a:lnTo>
                                      <a:pt x="0" y="200"/>
                                    </a:lnTo>
                                    <a:lnTo>
                                      <a:pt x="0" y="219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25" y="249"/>
                                    </a:lnTo>
                                    <a:lnTo>
                                      <a:pt x="40" y="259"/>
                                    </a:lnTo>
                                    <a:lnTo>
                                      <a:pt x="60" y="264"/>
                                    </a:lnTo>
                                    <a:lnTo>
                                      <a:pt x="75" y="264"/>
                                    </a:lnTo>
                                    <a:lnTo>
                                      <a:pt x="89" y="264"/>
                                    </a:lnTo>
                                    <a:lnTo>
                                      <a:pt x="104" y="264"/>
                                    </a:lnTo>
                                    <a:lnTo>
                                      <a:pt x="119" y="264"/>
                                    </a:lnTo>
                                    <a:lnTo>
                                      <a:pt x="129" y="264"/>
                                    </a:lnTo>
                                    <a:lnTo>
                                      <a:pt x="129" y="2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10597" y="15761"/>
                                <a:ext cx="183" cy="314"/>
                              </a:xfrm>
                              <a:custGeom>
                                <a:avLst/>
                                <a:gdLst>
                                  <a:gd name="T0" fmla="*/ 0 w 183"/>
                                  <a:gd name="T1" fmla="*/ 284 h 314"/>
                                  <a:gd name="T2" fmla="*/ 15 w 183"/>
                                  <a:gd name="T3" fmla="*/ 284 h 314"/>
                                  <a:gd name="T4" fmla="*/ 34 w 183"/>
                                  <a:gd name="T5" fmla="*/ 284 h 314"/>
                                  <a:gd name="T6" fmla="*/ 54 w 183"/>
                                  <a:gd name="T7" fmla="*/ 284 h 314"/>
                                  <a:gd name="T8" fmla="*/ 69 w 183"/>
                                  <a:gd name="T9" fmla="*/ 284 h 314"/>
                                  <a:gd name="T10" fmla="*/ 109 w 183"/>
                                  <a:gd name="T11" fmla="*/ 269 h 314"/>
                                  <a:gd name="T12" fmla="*/ 138 w 183"/>
                                  <a:gd name="T13" fmla="*/ 239 h 314"/>
                                  <a:gd name="T14" fmla="*/ 148 w 183"/>
                                  <a:gd name="T15" fmla="*/ 200 h 314"/>
                                  <a:gd name="T16" fmla="*/ 148 w 183"/>
                                  <a:gd name="T17" fmla="*/ 135 h 314"/>
                                  <a:gd name="T18" fmla="*/ 148 w 183"/>
                                  <a:gd name="T19" fmla="*/ 60 h 314"/>
                                  <a:gd name="T20" fmla="*/ 148 w 183"/>
                                  <a:gd name="T21" fmla="*/ 0 h 314"/>
                                  <a:gd name="T22" fmla="*/ 183 w 183"/>
                                  <a:gd name="T23" fmla="*/ 0 h 314"/>
                                  <a:gd name="T24" fmla="*/ 183 w 183"/>
                                  <a:gd name="T25" fmla="*/ 100 h 314"/>
                                  <a:gd name="T26" fmla="*/ 183 w 183"/>
                                  <a:gd name="T27" fmla="*/ 200 h 314"/>
                                  <a:gd name="T28" fmla="*/ 173 w 183"/>
                                  <a:gd name="T29" fmla="*/ 244 h 314"/>
                                  <a:gd name="T30" fmla="*/ 148 w 183"/>
                                  <a:gd name="T31" fmla="*/ 279 h 314"/>
                                  <a:gd name="T32" fmla="*/ 114 w 183"/>
                                  <a:gd name="T33" fmla="*/ 304 h 314"/>
                                  <a:gd name="T34" fmla="*/ 69 w 183"/>
                                  <a:gd name="T35" fmla="*/ 314 h 314"/>
                                  <a:gd name="T36" fmla="*/ 44 w 183"/>
                                  <a:gd name="T37" fmla="*/ 314 h 314"/>
                                  <a:gd name="T38" fmla="*/ 19 w 183"/>
                                  <a:gd name="T39" fmla="*/ 314 h 314"/>
                                  <a:gd name="T40" fmla="*/ 0 w 183"/>
                                  <a:gd name="T41" fmla="*/ 314 h 314"/>
                                  <a:gd name="T42" fmla="*/ 0 w 183"/>
                                  <a:gd name="T43" fmla="*/ 284 h 3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83" h="314">
                                    <a:moveTo>
                                      <a:pt x="0" y="284"/>
                                    </a:moveTo>
                                    <a:lnTo>
                                      <a:pt x="15" y="284"/>
                                    </a:lnTo>
                                    <a:lnTo>
                                      <a:pt x="34" y="284"/>
                                    </a:lnTo>
                                    <a:lnTo>
                                      <a:pt x="54" y="284"/>
                                    </a:lnTo>
                                    <a:lnTo>
                                      <a:pt x="69" y="284"/>
                                    </a:lnTo>
                                    <a:lnTo>
                                      <a:pt x="109" y="269"/>
                                    </a:lnTo>
                                    <a:lnTo>
                                      <a:pt x="138" y="239"/>
                                    </a:lnTo>
                                    <a:lnTo>
                                      <a:pt x="148" y="200"/>
                                    </a:lnTo>
                                    <a:lnTo>
                                      <a:pt x="148" y="135"/>
                                    </a:lnTo>
                                    <a:lnTo>
                                      <a:pt x="148" y="6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3" y="0"/>
                                    </a:lnTo>
                                    <a:lnTo>
                                      <a:pt x="183" y="100"/>
                                    </a:lnTo>
                                    <a:lnTo>
                                      <a:pt x="183" y="200"/>
                                    </a:lnTo>
                                    <a:lnTo>
                                      <a:pt x="173" y="244"/>
                                    </a:lnTo>
                                    <a:lnTo>
                                      <a:pt x="148" y="279"/>
                                    </a:lnTo>
                                    <a:lnTo>
                                      <a:pt x="114" y="304"/>
                                    </a:lnTo>
                                    <a:lnTo>
                                      <a:pt x="69" y="314"/>
                                    </a:lnTo>
                                    <a:lnTo>
                                      <a:pt x="44" y="314"/>
                                    </a:lnTo>
                                    <a:lnTo>
                                      <a:pt x="19" y="314"/>
                                    </a:lnTo>
                                    <a:lnTo>
                                      <a:pt x="0" y="314"/>
                                    </a:lnTo>
                                    <a:lnTo>
                                      <a:pt x="0" y="2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10597" y="15761"/>
                                <a:ext cx="133" cy="264"/>
                              </a:xfrm>
                              <a:custGeom>
                                <a:avLst/>
                                <a:gdLst>
                                  <a:gd name="T0" fmla="*/ 0 w 133"/>
                                  <a:gd name="T1" fmla="*/ 229 h 264"/>
                                  <a:gd name="T2" fmla="*/ 5 w 133"/>
                                  <a:gd name="T3" fmla="*/ 229 h 264"/>
                                  <a:gd name="T4" fmla="*/ 19 w 133"/>
                                  <a:gd name="T5" fmla="*/ 229 h 264"/>
                                  <a:gd name="T6" fmla="*/ 34 w 133"/>
                                  <a:gd name="T7" fmla="*/ 229 h 264"/>
                                  <a:gd name="T8" fmla="*/ 49 w 133"/>
                                  <a:gd name="T9" fmla="*/ 229 h 264"/>
                                  <a:gd name="T10" fmla="*/ 59 w 133"/>
                                  <a:gd name="T11" fmla="*/ 229 h 264"/>
                                  <a:gd name="T12" fmla="*/ 69 w 133"/>
                                  <a:gd name="T13" fmla="*/ 229 h 264"/>
                                  <a:gd name="T14" fmla="*/ 79 w 133"/>
                                  <a:gd name="T15" fmla="*/ 229 h 264"/>
                                  <a:gd name="T16" fmla="*/ 89 w 133"/>
                                  <a:gd name="T17" fmla="*/ 224 h 264"/>
                                  <a:gd name="T18" fmla="*/ 99 w 133"/>
                                  <a:gd name="T19" fmla="*/ 210 h 264"/>
                                  <a:gd name="T20" fmla="*/ 99 w 133"/>
                                  <a:gd name="T21" fmla="*/ 200 h 264"/>
                                  <a:gd name="T22" fmla="*/ 99 w 133"/>
                                  <a:gd name="T23" fmla="*/ 175 h 264"/>
                                  <a:gd name="T24" fmla="*/ 99 w 133"/>
                                  <a:gd name="T25" fmla="*/ 125 h 264"/>
                                  <a:gd name="T26" fmla="*/ 99 w 133"/>
                                  <a:gd name="T27" fmla="*/ 70 h 264"/>
                                  <a:gd name="T28" fmla="*/ 99 w 133"/>
                                  <a:gd name="T29" fmla="*/ 25 h 264"/>
                                  <a:gd name="T30" fmla="*/ 99 w 133"/>
                                  <a:gd name="T31" fmla="*/ 0 h 264"/>
                                  <a:gd name="T32" fmla="*/ 133 w 133"/>
                                  <a:gd name="T33" fmla="*/ 0 h 264"/>
                                  <a:gd name="T34" fmla="*/ 133 w 133"/>
                                  <a:gd name="T35" fmla="*/ 40 h 264"/>
                                  <a:gd name="T36" fmla="*/ 133 w 133"/>
                                  <a:gd name="T37" fmla="*/ 100 h 264"/>
                                  <a:gd name="T38" fmla="*/ 133 w 133"/>
                                  <a:gd name="T39" fmla="*/ 155 h 264"/>
                                  <a:gd name="T40" fmla="*/ 133 w 133"/>
                                  <a:gd name="T41" fmla="*/ 200 h 264"/>
                                  <a:gd name="T42" fmla="*/ 128 w 133"/>
                                  <a:gd name="T43" fmla="*/ 219 h 264"/>
                                  <a:gd name="T44" fmla="*/ 119 w 133"/>
                                  <a:gd name="T45" fmla="*/ 234 h 264"/>
                                  <a:gd name="T46" fmla="*/ 104 w 133"/>
                                  <a:gd name="T47" fmla="*/ 249 h 264"/>
                                  <a:gd name="T48" fmla="*/ 89 w 133"/>
                                  <a:gd name="T49" fmla="*/ 259 h 264"/>
                                  <a:gd name="T50" fmla="*/ 69 w 133"/>
                                  <a:gd name="T51" fmla="*/ 264 h 264"/>
                                  <a:gd name="T52" fmla="*/ 59 w 133"/>
                                  <a:gd name="T53" fmla="*/ 264 h 264"/>
                                  <a:gd name="T54" fmla="*/ 39 w 133"/>
                                  <a:gd name="T55" fmla="*/ 264 h 264"/>
                                  <a:gd name="T56" fmla="*/ 24 w 133"/>
                                  <a:gd name="T57" fmla="*/ 264 h 264"/>
                                  <a:gd name="T58" fmla="*/ 10 w 133"/>
                                  <a:gd name="T59" fmla="*/ 264 h 264"/>
                                  <a:gd name="T60" fmla="*/ 0 w 133"/>
                                  <a:gd name="T61" fmla="*/ 264 h 264"/>
                                  <a:gd name="T62" fmla="*/ 0 w 133"/>
                                  <a:gd name="T63" fmla="*/ 229 h 26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133" h="264">
                                    <a:moveTo>
                                      <a:pt x="0" y="229"/>
                                    </a:moveTo>
                                    <a:lnTo>
                                      <a:pt x="5" y="229"/>
                                    </a:lnTo>
                                    <a:lnTo>
                                      <a:pt x="19" y="229"/>
                                    </a:lnTo>
                                    <a:lnTo>
                                      <a:pt x="34" y="229"/>
                                    </a:lnTo>
                                    <a:lnTo>
                                      <a:pt x="49" y="229"/>
                                    </a:lnTo>
                                    <a:lnTo>
                                      <a:pt x="59" y="229"/>
                                    </a:lnTo>
                                    <a:lnTo>
                                      <a:pt x="69" y="229"/>
                                    </a:lnTo>
                                    <a:lnTo>
                                      <a:pt x="79" y="229"/>
                                    </a:lnTo>
                                    <a:lnTo>
                                      <a:pt x="89" y="224"/>
                                    </a:lnTo>
                                    <a:lnTo>
                                      <a:pt x="99" y="210"/>
                                    </a:lnTo>
                                    <a:lnTo>
                                      <a:pt x="99" y="200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9" y="125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9" y="25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33" y="40"/>
                                    </a:lnTo>
                                    <a:lnTo>
                                      <a:pt x="133" y="100"/>
                                    </a:lnTo>
                                    <a:lnTo>
                                      <a:pt x="133" y="155"/>
                                    </a:lnTo>
                                    <a:lnTo>
                                      <a:pt x="133" y="200"/>
                                    </a:lnTo>
                                    <a:lnTo>
                                      <a:pt x="128" y="219"/>
                                    </a:lnTo>
                                    <a:lnTo>
                                      <a:pt x="119" y="234"/>
                                    </a:lnTo>
                                    <a:lnTo>
                                      <a:pt x="104" y="249"/>
                                    </a:lnTo>
                                    <a:lnTo>
                                      <a:pt x="89" y="259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59" y="264"/>
                                    </a:lnTo>
                                    <a:lnTo>
                                      <a:pt x="39" y="264"/>
                                    </a:lnTo>
                                    <a:lnTo>
                                      <a:pt x="24" y="264"/>
                                    </a:lnTo>
                                    <a:lnTo>
                                      <a:pt x="10" y="264"/>
                                    </a:lnTo>
                                    <a:lnTo>
                                      <a:pt x="0" y="264"/>
                                    </a:lnTo>
                                    <a:lnTo>
                                      <a:pt x="0" y="2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CCA5F3C" id="Group 13" o:spid="_x0000_s1026" style="position:absolute;margin-left:533.35pt;margin-top:791.75pt;width:19.05pt;height:15.7pt;z-index:251659264;mso-position-horizontal-relative:page;mso-position-vertical-relative:page" coordorigin="10597,15761" coordsize="381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">
                    <v:shape id="Freeform 14" o:spid="_x0000_s1027" style="position:absolute;left:10800;top:15761;width:178;height:314;visibility:visible;mso-wrap-style:square;v-text-anchor:top" coordsize="178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" path="m178,284r-15,l148,284r-19,l109,284,69,269,39,239,29,200r,-65l29,60,29,,,,,100,,200r5,44l29,279r40,25l109,314r39,l178,314r,-30xe" fillcolor="black" stroked="f" strokeweight="0">
                      <v:path arrowok="t" o:connecttype="custom" o:connectlocs="178,284;163,284;148,284;129,284;109,284;69,269;39,239;29,200;29,135;29,60;29,0;0,0;0,100;0,200;5,244;29,279;69,304;109,314;148,314;178,314;178,284" o:connectangles="0,0,0,0,0,0,0,0,0,0,0,0,0,0,0,0,0,0,0,0,0"/>
                    </v:shape>
                    <v:shape id="Freeform 15" o:spid="_x0000_s1028" style="position:absolute;left:10849;top:15761;width:129;height:264;visibility:visible;mso-wrap-style:square;v-text-anchor:top" coordsize="129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" path="m129,229r-5,l114,229r-20,l80,229r-10,l60,229r-10,l40,224,30,210r,-10l30,175r,-50l30,70r,-45l30,,,,,40r,60l,155r,45l,219r10,15l25,249r15,10l60,264r15,l89,264r15,l119,264r10,l129,229xe" fillcolor="black" stroked="f" strokeweight="0">
                      <v:path arrowok="t" o:connecttype="custom" o:connectlocs="129,229;124,229;114,229;94,229;80,229;70,229;60,229;50,229;40,224;30,210;30,200;30,175;30,125;30,70;30,25;30,0;0,0;0,40;0,100;0,155;0,200;0,219;10,234;25,249;40,259;60,264;75,264;89,264;104,264;119,264;129,264;129,229" o:connectangles="0,0,0,0,0,0,0,0,0,0,0,0,0,0,0,0,0,0,0,0,0,0,0,0,0,0,0,0,0,0,0,0"/>
                    </v:shape>
                    <v:shape id="Freeform 16" o:spid="_x0000_s1029" style="position:absolute;left:10597;top:15761;width:183;height:314;visibility:visible;mso-wrap-style:square;v-text-anchor:top" coordsize="183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" path="m,284r15,l34,284r20,l69,284r40,-15l138,239r10,-39l148,135r,-75l148,r35,l183,100r,100l173,244r-25,35l114,304,69,314r-25,l19,314,,314,,284xe" fillcolor="black" stroked="f" strokeweight="0">
                      <v:path arrowok="t" o:connecttype="custom" o:connectlocs="0,284;15,284;34,284;54,284;69,284;109,269;138,239;148,200;148,135;148,60;148,0;183,0;183,100;183,200;173,244;148,279;114,304;69,314;44,314;19,314;0,314;0,284" o:connectangles="0,0,0,0,0,0,0,0,0,0,0,0,0,0,0,0,0,0,0,0,0,0"/>
                    </v:shape>
                    <v:shape id="Freeform 17" o:spid="_x0000_s1030" style="position:absolute;left:10597;top:15761;width:133;height:264;visibility:visible;mso-wrap-style:square;v-text-anchor:top" coordsize="133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" path="m,229r5,l19,229r15,l49,229r10,l69,229r10,l89,224,99,210r,-10l99,175r,-50l99,70r,-45l99,r34,l133,40r,60l133,155r,45l128,219r-9,15l104,249,89,259r-20,5l59,264r-20,l24,264r-14,l,264,,229xe" fillcolor="black" stroked="f" strokeweight="0">
                      <v:path arrowok="t" o:connecttype="custom" o:connectlocs="0,229;5,229;19,229;34,229;49,229;59,229;69,229;79,229;89,224;99,210;99,200;99,175;99,125;99,70;99,25;99,0;133,0;133,40;133,100;133,155;133,200;128,219;119,234;104,249;89,259;69,264;59,264;39,264;24,264;10,264;0,264;0,229" o:connectangles="0,0,0,0,0,0,0,0,0,0,0,0,0,0,0,0,0,0,0,0,0,0,0,0,0,0,0,0,0,0,0,0"/>
                    </v:shape>
                    <w10:wrap anchorx="page" anchory="page"/>
                  </v:group>
                </w:pict>
              </mc:Fallback>
            </mc:AlternateContent>
          </w:r>
          <w:r w:rsidR="00B50B4D" w:rsidRPr="006A59D1">
            <w:rPr>
              <w:noProof/>
              <w:sz w:val="16"/>
              <w:szCs w:val="16"/>
            </w:rPr>
            <w:t xml:space="preserve">Gäller för perioden: </w:t>
          </w:r>
          <w:r w:rsidR="00DD2C8C" w:rsidRPr="006A59D1">
            <w:rPr>
              <w:noProof/>
              <w:sz w:val="16"/>
              <w:szCs w:val="16"/>
            </w:rPr>
            <w:t>200</w:t>
          </w:r>
          <w:r w:rsidR="00227059">
            <w:rPr>
              <w:noProof/>
              <w:sz w:val="16"/>
              <w:szCs w:val="16"/>
            </w:rPr>
            <w:t>529</w:t>
          </w:r>
          <w:r w:rsidR="00262C43" w:rsidRPr="006A59D1">
            <w:rPr>
              <w:noProof/>
              <w:sz w:val="16"/>
              <w:szCs w:val="16"/>
            </w:rPr>
            <w:t xml:space="preserve"> - </w:t>
          </w:r>
          <w:r w:rsidR="00DD2C8C" w:rsidRPr="006A59D1">
            <w:rPr>
              <w:noProof/>
              <w:sz w:val="16"/>
              <w:szCs w:val="16"/>
            </w:rPr>
            <w:t>220</w:t>
          </w:r>
          <w:r w:rsidR="00227059">
            <w:rPr>
              <w:noProof/>
              <w:sz w:val="16"/>
              <w:szCs w:val="16"/>
            </w:rPr>
            <w:t>529</w:t>
          </w:r>
        </w:p>
        <w:p w14:paraId="63648045" w14:textId="27BDABA5" w:rsidR="00110A57" w:rsidRPr="006A59D1" w:rsidRDefault="009B2DC3" w:rsidP="000F468F">
          <w:pPr>
            <w:rPr>
              <w:i/>
              <w:sz w:val="16"/>
              <w:szCs w:val="16"/>
            </w:rPr>
          </w:pPr>
          <w:r w:rsidRPr="006A59D1">
            <w:rPr>
              <w:sz w:val="16"/>
              <w:szCs w:val="16"/>
            </w:rPr>
            <w:t xml:space="preserve">Ansvarig: </w:t>
          </w:r>
          <w:r w:rsidR="00932C8A" w:rsidRPr="006A59D1">
            <w:rPr>
              <w:sz w:val="16"/>
              <w:szCs w:val="16"/>
            </w:rPr>
            <w:t>Fredrika Gauffin</w:t>
          </w:r>
          <w:r w:rsidR="007971FF" w:rsidRPr="006A59D1">
            <w:rPr>
              <w:sz w:val="16"/>
              <w:szCs w:val="16"/>
            </w:rPr>
            <w:t>, Patient</w:t>
          </w:r>
          <w:r w:rsidR="00932C8A" w:rsidRPr="006A59D1">
            <w:rPr>
              <w:sz w:val="16"/>
              <w:szCs w:val="16"/>
            </w:rPr>
            <w:t>områdes</w:t>
          </w:r>
          <w:r w:rsidR="007971FF" w:rsidRPr="006A59D1">
            <w:rPr>
              <w:sz w:val="16"/>
              <w:szCs w:val="16"/>
            </w:rPr>
            <w:t>chef</w:t>
          </w:r>
        </w:p>
      </w:tc>
      <w:tc>
        <w:tcPr>
          <w:tcW w:w="1604" w:type="dxa"/>
          <w:vAlign w:val="bottom"/>
          <w:hideMark/>
        </w:tcPr>
        <w:p w14:paraId="2199C00B" w14:textId="77777777" w:rsidR="00110A57" w:rsidRDefault="005E34E4">
          <w:pPr>
            <w:pStyle w:val="Sidfot"/>
            <w:tabs>
              <w:tab w:val="left" w:pos="720"/>
            </w:tabs>
            <w:jc w:val="right"/>
          </w:pPr>
          <w:bookmarkStart w:id="6" w:name="bkmlogoplac_5"/>
          <w:bookmarkStart w:id="7" w:name="bkmlogoimg_col_5"/>
          <w:bookmarkEnd w:id="6"/>
          <w:r>
            <w:rPr>
              <w:noProof/>
            </w:rPr>
            <w:drawing>
              <wp:inline distT="0" distB="0" distL="0" distR="0" wp14:anchorId="702BC08E" wp14:editId="59870025">
                <wp:extent cx="862400" cy="250631"/>
                <wp:effectExtent l="19050" t="0" r="0" b="0"/>
                <wp:docPr id="7" name="Bildobjekt 4" descr="KS-sv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S-sv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400" cy="2506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7"/>
        </w:p>
      </w:tc>
    </w:tr>
  </w:tbl>
  <w:p w14:paraId="37C348F2" w14:textId="77777777" w:rsidR="00614016" w:rsidRPr="00110A57" w:rsidRDefault="00614016" w:rsidP="000D5670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409FD" w14:textId="77777777" w:rsidR="00F035C6" w:rsidRDefault="00F035C6" w:rsidP="00975825">
      <w:r>
        <w:separator/>
      </w:r>
    </w:p>
  </w:footnote>
  <w:footnote w:type="continuationSeparator" w:id="0">
    <w:p w14:paraId="2B6EE72B" w14:textId="77777777" w:rsidR="00F035C6" w:rsidRDefault="00F035C6" w:rsidP="00975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2C659" w14:textId="77777777" w:rsidR="001C36D1" w:rsidRDefault="001C36D1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53"/>
      <w:gridCol w:w="3933"/>
    </w:tblGrid>
    <w:tr w:rsidR="00614016" w14:paraId="1F44441D" w14:textId="77777777" w:rsidTr="00614016">
      <w:tc>
        <w:tcPr>
          <w:tcW w:w="5353" w:type="dxa"/>
          <w:vMerge w:val="restart"/>
        </w:tcPr>
        <w:p w14:paraId="3A410D3B" w14:textId="77777777" w:rsidR="00614016" w:rsidRPr="00A168A6" w:rsidRDefault="005E34E4" w:rsidP="00EE4A32">
          <w:pPr>
            <w:ind w:left="-57"/>
          </w:pPr>
          <w:bookmarkStart w:id="2" w:name="bkmlogoplac_2"/>
          <w:bookmarkStart w:id="3" w:name="bkmlogoimg_col_2"/>
          <w:bookmarkEnd w:id="2"/>
          <w:r w:rsidRPr="00614016">
            <w:rPr>
              <w:noProof/>
            </w:rPr>
            <w:drawing>
              <wp:inline distT="0" distB="0" distL="0" distR="0" wp14:anchorId="1CEFE6E4" wp14:editId="3A796E1A">
                <wp:extent cx="318379" cy="453600"/>
                <wp:effectExtent l="19050" t="0" r="5471" b="0"/>
                <wp:docPr id="3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8379" cy="45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3"/>
        </w:p>
      </w:tc>
      <w:tc>
        <w:tcPr>
          <w:tcW w:w="3933" w:type="dxa"/>
        </w:tcPr>
        <w:p w14:paraId="6CA55F41" w14:textId="77777777" w:rsidR="00614016" w:rsidRDefault="009B2DC3" w:rsidP="00614016">
          <w:pPr>
            <w:jc w:val="righ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E4A32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614016">
            <w:t xml:space="preserve"> (</w:t>
          </w:r>
          <w:r w:rsidR="00EA5010">
            <w:rPr>
              <w:noProof/>
            </w:rPr>
            <w:fldChar w:fldCharType="begin"/>
          </w:r>
          <w:r w:rsidR="00EA5010">
            <w:rPr>
              <w:noProof/>
            </w:rPr>
            <w:instrText xml:space="preserve"> NUMPAGES  \* MERGEFORMAT </w:instrText>
          </w:r>
          <w:r w:rsidR="00EA5010">
            <w:rPr>
              <w:noProof/>
            </w:rPr>
            <w:fldChar w:fldCharType="separate"/>
          </w:r>
          <w:r w:rsidR="00EE4A32">
            <w:rPr>
              <w:noProof/>
            </w:rPr>
            <w:t>2</w:t>
          </w:r>
          <w:r w:rsidR="00EA5010">
            <w:rPr>
              <w:noProof/>
            </w:rPr>
            <w:fldChar w:fldCharType="end"/>
          </w:r>
          <w:r w:rsidR="00614016">
            <w:t>)</w:t>
          </w:r>
        </w:p>
      </w:tc>
    </w:tr>
    <w:tr w:rsidR="00614016" w14:paraId="7CCCFA7E" w14:textId="77777777" w:rsidTr="00614016">
      <w:tc>
        <w:tcPr>
          <w:tcW w:w="5353" w:type="dxa"/>
          <w:vMerge/>
        </w:tcPr>
        <w:p w14:paraId="18F5DDFC" w14:textId="77777777" w:rsidR="00614016" w:rsidRDefault="00614016" w:rsidP="00614016"/>
      </w:tc>
      <w:tc>
        <w:tcPr>
          <w:tcW w:w="3933" w:type="dxa"/>
        </w:tcPr>
        <w:p w14:paraId="2B51D108" w14:textId="77777777" w:rsidR="00614016" w:rsidRDefault="00614016" w:rsidP="00614016"/>
      </w:tc>
    </w:tr>
  </w:tbl>
  <w:p w14:paraId="5EB2A4C4" w14:textId="77777777" w:rsidR="00614016" w:rsidRPr="00614016" w:rsidRDefault="00614016" w:rsidP="00614016">
    <w:pPr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54"/>
      <w:gridCol w:w="4412"/>
    </w:tblGrid>
    <w:tr w:rsidR="00614016" w14:paraId="1EA3D453" w14:textId="77777777" w:rsidTr="00EA4224">
      <w:trPr>
        <w:trHeight w:val="281"/>
      </w:trPr>
      <w:tc>
        <w:tcPr>
          <w:tcW w:w="6158" w:type="dxa"/>
          <w:vMerge w:val="restart"/>
        </w:tcPr>
        <w:p w14:paraId="17696F65" w14:textId="77777777" w:rsidR="00614016" w:rsidRPr="00A168A6" w:rsidRDefault="00146996" w:rsidP="00EE4A32">
          <w:pPr>
            <w:ind w:left="-57"/>
          </w:pPr>
          <w:bookmarkStart w:id="4" w:name="bkmlogoplac_1"/>
          <w:bookmarkStart w:id="5" w:name="bkmlogoimg_col_1"/>
          <w:bookmarkEnd w:id="4"/>
          <w:r w:rsidRPr="00146996">
            <w:rPr>
              <w:noProof/>
            </w:rPr>
            <w:drawing>
              <wp:inline distT="0" distB="0" distL="0" distR="0" wp14:anchorId="5FE8C6F8" wp14:editId="0025FF93">
                <wp:extent cx="2556000" cy="697307"/>
                <wp:effectExtent l="19050" t="0" r="0" b="0"/>
                <wp:docPr id="6" name="Bildobjekt 6" descr="K_ALB_logo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_ALB_logo_CMYK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6000" cy="697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5"/>
        </w:p>
      </w:tc>
      <w:tc>
        <w:tcPr>
          <w:tcW w:w="4524" w:type="dxa"/>
        </w:tcPr>
        <w:p w14:paraId="42E32233" w14:textId="77777777" w:rsidR="00614016" w:rsidRDefault="009B2DC3" w:rsidP="00112E08">
          <w:pPr>
            <w:jc w:val="righ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E4A32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614016">
            <w:t xml:space="preserve"> (</w:t>
          </w:r>
          <w:r w:rsidR="00EA5010">
            <w:rPr>
              <w:noProof/>
            </w:rPr>
            <w:fldChar w:fldCharType="begin"/>
          </w:r>
          <w:r w:rsidR="00EA5010">
            <w:rPr>
              <w:noProof/>
            </w:rPr>
            <w:instrText xml:space="preserve"> NUMPAGES  \* MERGEFORMAT </w:instrText>
          </w:r>
          <w:r w:rsidR="00EA5010">
            <w:rPr>
              <w:noProof/>
            </w:rPr>
            <w:fldChar w:fldCharType="separate"/>
          </w:r>
          <w:r w:rsidR="00EE4A32">
            <w:rPr>
              <w:noProof/>
            </w:rPr>
            <w:t>2</w:t>
          </w:r>
          <w:r w:rsidR="00EA5010">
            <w:rPr>
              <w:noProof/>
            </w:rPr>
            <w:fldChar w:fldCharType="end"/>
          </w:r>
          <w:r w:rsidR="00614016">
            <w:t>)</w:t>
          </w:r>
        </w:p>
      </w:tc>
    </w:tr>
    <w:tr w:rsidR="00614016" w14:paraId="34F85784" w14:textId="77777777" w:rsidTr="009B2DC3">
      <w:trPr>
        <w:trHeight w:val="560"/>
      </w:trPr>
      <w:tc>
        <w:tcPr>
          <w:tcW w:w="6158" w:type="dxa"/>
          <w:vMerge/>
        </w:tcPr>
        <w:p w14:paraId="0E1526CF" w14:textId="77777777" w:rsidR="00614016" w:rsidRDefault="00614016" w:rsidP="00112E08"/>
      </w:tc>
      <w:tc>
        <w:tcPr>
          <w:tcW w:w="4524" w:type="dxa"/>
        </w:tcPr>
        <w:p w14:paraId="5C7E7E95" w14:textId="77777777" w:rsidR="00614016" w:rsidRDefault="00262C43" w:rsidP="00112E0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Barnendokrin och Metabol. </w:t>
          </w:r>
        </w:p>
        <w:p w14:paraId="7BCAFA7C" w14:textId="77777777" w:rsidR="00262C43" w:rsidRPr="00262C43" w:rsidRDefault="00262C43" w:rsidP="00112E0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Barndiabetsmottagningarna i Huddinge och Solna.</w:t>
          </w:r>
        </w:p>
      </w:tc>
    </w:tr>
  </w:tbl>
  <w:p w14:paraId="36422F28" w14:textId="77777777" w:rsidR="00614016" w:rsidRPr="00112E08" w:rsidRDefault="00614016" w:rsidP="00112E08">
    <w:pPr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A3CA3"/>
    <w:multiLevelType w:val="hybridMultilevel"/>
    <w:tmpl w:val="85881520"/>
    <w:lvl w:ilvl="0" w:tplc="041D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E092DCDA">
      <w:start w:val="2"/>
      <w:numFmt w:val="bullet"/>
      <w:lvlText w:val="-"/>
      <w:lvlJc w:val="left"/>
      <w:pPr>
        <w:ind w:left="1470" w:hanging="360"/>
      </w:pPr>
      <w:rPr>
        <w:rFonts w:ascii="Times New Roman" w:eastAsia="Times New Roman" w:hAnsi="Times New Roman" w:cs="Times New Roman" w:hint="default"/>
      </w:rPr>
    </w:lvl>
    <w:lvl w:ilvl="2" w:tplc="041D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F035C6"/>
    <w:rsid w:val="00001C48"/>
    <w:rsid w:val="0004728C"/>
    <w:rsid w:val="00051B5E"/>
    <w:rsid w:val="00086B3A"/>
    <w:rsid w:val="00091464"/>
    <w:rsid w:val="000D5670"/>
    <w:rsid w:val="000F30F9"/>
    <w:rsid w:val="000F468F"/>
    <w:rsid w:val="00110A57"/>
    <w:rsid w:val="00112E08"/>
    <w:rsid w:val="00146996"/>
    <w:rsid w:val="00160BD4"/>
    <w:rsid w:val="001A03EF"/>
    <w:rsid w:val="001C36D1"/>
    <w:rsid w:val="001D380B"/>
    <w:rsid w:val="001E352A"/>
    <w:rsid w:val="00227059"/>
    <w:rsid w:val="002429BE"/>
    <w:rsid w:val="00262C43"/>
    <w:rsid w:val="0028533F"/>
    <w:rsid w:val="00285853"/>
    <w:rsid w:val="002D1E72"/>
    <w:rsid w:val="002D76A9"/>
    <w:rsid w:val="002F1034"/>
    <w:rsid w:val="002F322B"/>
    <w:rsid w:val="00356D4F"/>
    <w:rsid w:val="00366F9B"/>
    <w:rsid w:val="003D13C4"/>
    <w:rsid w:val="003D43E1"/>
    <w:rsid w:val="00442178"/>
    <w:rsid w:val="00451814"/>
    <w:rsid w:val="00466204"/>
    <w:rsid w:val="00491DBB"/>
    <w:rsid w:val="00505CF6"/>
    <w:rsid w:val="005810F1"/>
    <w:rsid w:val="00585598"/>
    <w:rsid w:val="005E34E4"/>
    <w:rsid w:val="00614016"/>
    <w:rsid w:val="00621F5D"/>
    <w:rsid w:val="00650760"/>
    <w:rsid w:val="006627C5"/>
    <w:rsid w:val="006A0EFE"/>
    <w:rsid w:val="006A59D1"/>
    <w:rsid w:val="006D2D2F"/>
    <w:rsid w:val="006F0EAC"/>
    <w:rsid w:val="00702E27"/>
    <w:rsid w:val="0072227D"/>
    <w:rsid w:val="0072407F"/>
    <w:rsid w:val="0074384C"/>
    <w:rsid w:val="007971FF"/>
    <w:rsid w:val="007B5601"/>
    <w:rsid w:val="007F4F40"/>
    <w:rsid w:val="00820366"/>
    <w:rsid w:val="0085205A"/>
    <w:rsid w:val="00895F10"/>
    <w:rsid w:val="00897E1D"/>
    <w:rsid w:val="009249ED"/>
    <w:rsid w:val="00932C8A"/>
    <w:rsid w:val="00953723"/>
    <w:rsid w:val="0097357C"/>
    <w:rsid w:val="00975825"/>
    <w:rsid w:val="0097613D"/>
    <w:rsid w:val="00976520"/>
    <w:rsid w:val="009A464F"/>
    <w:rsid w:val="009B2DC3"/>
    <w:rsid w:val="009D5A35"/>
    <w:rsid w:val="00A11C82"/>
    <w:rsid w:val="00A13805"/>
    <w:rsid w:val="00A168A6"/>
    <w:rsid w:val="00A808BA"/>
    <w:rsid w:val="00AB307B"/>
    <w:rsid w:val="00AC0632"/>
    <w:rsid w:val="00AE7756"/>
    <w:rsid w:val="00AF3B46"/>
    <w:rsid w:val="00B46974"/>
    <w:rsid w:val="00B50B4D"/>
    <w:rsid w:val="00B82771"/>
    <w:rsid w:val="00B86811"/>
    <w:rsid w:val="00B93986"/>
    <w:rsid w:val="00BA6AD8"/>
    <w:rsid w:val="00BB47D3"/>
    <w:rsid w:val="00BE6107"/>
    <w:rsid w:val="00C07D58"/>
    <w:rsid w:val="00C2602F"/>
    <w:rsid w:val="00CB6C81"/>
    <w:rsid w:val="00CC132C"/>
    <w:rsid w:val="00CF50D6"/>
    <w:rsid w:val="00D72442"/>
    <w:rsid w:val="00D96337"/>
    <w:rsid w:val="00DB0949"/>
    <w:rsid w:val="00DB2724"/>
    <w:rsid w:val="00DD2C8C"/>
    <w:rsid w:val="00E104DC"/>
    <w:rsid w:val="00E36507"/>
    <w:rsid w:val="00E4122F"/>
    <w:rsid w:val="00EA4224"/>
    <w:rsid w:val="00EA5010"/>
    <w:rsid w:val="00EB574D"/>
    <w:rsid w:val="00EC1D86"/>
    <w:rsid w:val="00EE4A32"/>
    <w:rsid w:val="00EE6C6C"/>
    <w:rsid w:val="00F035C6"/>
    <w:rsid w:val="00F5484C"/>
    <w:rsid w:val="00FD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23447B80"/>
  <w15:docId w15:val="{FDAD6C3E-B0F4-47CE-93D6-743B5EB6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4016"/>
    <w:pPr>
      <w:widowControl w:val="0"/>
    </w:pPr>
    <w:rPr>
      <w:rFonts w:eastAsia="Times New Roman" w:cs="Times New Roman"/>
      <w:lang w:val="sv-SE" w:eastAsia="sv-SE"/>
    </w:rPr>
  </w:style>
  <w:style w:type="paragraph" w:styleId="Rubrik1">
    <w:name w:val="heading 1"/>
    <w:next w:val="Normal"/>
    <w:link w:val="Rubrik1Char"/>
    <w:qFormat/>
    <w:rsid w:val="00621F5D"/>
    <w:pPr>
      <w:keepNext/>
      <w:spacing w:before="200" w:after="200"/>
      <w:outlineLvl w:val="0"/>
    </w:pPr>
    <w:rPr>
      <w:rFonts w:eastAsia="Times New Roman" w:cs="Arial"/>
      <w:b/>
      <w:bCs/>
      <w:kern w:val="32"/>
      <w:sz w:val="28"/>
      <w:szCs w:val="28"/>
      <w:lang w:val="sv-SE" w:eastAsia="sv-SE"/>
    </w:rPr>
  </w:style>
  <w:style w:type="paragraph" w:styleId="Rubrik2">
    <w:name w:val="heading 2"/>
    <w:next w:val="Normalmedindragrubrik2"/>
    <w:link w:val="Rubrik2Char"/>
    <w:qFormat/>
    <w:rsid w:val="00621F5D"/>
    <w:pPr>
      <w:keepNext/>
      <w:spacing w:before="200" w:after="200"/>
      <w:ind w:left="1134"/>
      <w:outlineLvl w:val="1"/>
    </w:pPr>
    <w:rPr>
      <w:rFonts w:eastAsia="Times New Roman" w:cs="Arial"/>
      <w:b/>
      <w:bCs/>
      <w:iCs/>
      <w:szCs w:val="28"/>
      <w:lang w:val="sv-SE" w:eastAsia="sv-SE"/>
    </w:rPr>
  </w:style>
  <w:style w:type="paragraph" w:styleId="Rubrik3">
    <w:name w:val="heading 3"/>
    <w:next w:val="Normal"/>
    <w:link w:val="Rubrik3Char"/>
    <w:qFormat/>
    <w:rsid w:val="00621F5D"/>
    <w:pPr>
      <w:keepNext/>
      <w:spacing w:before="200" w:after="200"/>
      <w:outlineLvl w:val="2"/>
    </w:pPr>
    <w:rPr>
      <w:rFonts w:eastAsia="Times New Roman" w:cs="Arial"/>
      <w:b/>
      <w:bCs/>
      <w:sz w:val="20"/>
      <w:szCs w:val="26"/>
      <w:lang w:val="sv-SE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semiHidden/>
    <w:rsid w:val="00975825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EC1D86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Sidfot">
    <w:name w:val="footer"/>
    <w:basedOn w:val="Normal"/>
    <w:link w:val="SidfotChar"/>
    <w:uiPriority w:val="99"/>
    <w:unhideWhenUsed/>
    <w:rsid w:val="00975825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75825"/>
  </w:style>
  <w:style w:type="paragraph" w:styleId="Ballongtext">
    <w:name w:val="Balloon Text"/>
    <w:basedOn w:val="Normal"/>
    <w:link w:val="BallongtextChar"/>
    <w:uiPriority w:val="99"/>
    <w:semiHidden/>
    <w:unhideWhenUsed/>
    <w:rsid w:val="0097582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75825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A16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evhuvud">
    <w:name w:val="Brevhuvud"/>
    <w:basedOn w:val="Normal"/>
    <w:semiHidden/>
    <w:rsid w:val="00285853"/>
    <w:pPr>
      <w:framePr w:hSpace="181" w:wrap="auto" w:vAnchor="page" w:hAnchor="page" w:x="1419" w:y="1039"/>
      <w:ind w:left="28"/>
    </w:pPr>
    <w:rPr>
      <w:noProof/>
    </w:rPr>
  </w:style>
  <w:style w:type="paragraph" w:customStyle="1" w:styleId="Normalmedindragrubrik2">
    <w:name w:val="Normal med indrag rubrik 2"/>
    <w:rsid w:val="00112E08"/>
    <w:pPr>
      <w:ind w:left="1134"/>
    </w:pPr>
    <w:rPr>
      <w:rFonts w:eastAsia="Times New Roman" w:cs="Times New Roman"/>
      <w:szCs w:val="20"/>
      <w:lang w:val="sv-SE" w:eastAsia="sv-SE"/>
    </w:rPr>
  </w:style>
  <w:style w:type="character" w:customStyle="1" w:styleId="Rubrik1Char">
    <w:name w:val="Rubrik 1 Char"/>
    <w:basedOn w:val="Standardstycketeckensnitt"/>
    <w:link w:val="Rubrik1"/>
    <w:rsid w:val="00621F5D"/>
    <w:rPr>
      <w:rFonts w:eastAsia="Times New Roman" w:cs="Arial"/>
      <w:b/>
      <w:bCs/>
      <w:kern w:val="32"/>
      <w:sz w:val="28"/>
      <w:szCs w:val="28"/>
      <w:lang w:val="sv-SE" w:eastAsia="sv-SE"/>
    </w:rPr>
  </w:style>
  <w:style w:type="character" w:customStyle="1" w:styleId="Rubrik2Char">
    <w:name w:val="Rubrik 2 Char"/>
    <w:basedOn w:val="Standardstycketeckensnitt"/>
    <w:link w:val="Rubrik2"/>
    <w:rsid w:val="00621F5D"/>
    <w:rPr>
      <w:rFonts w:eastAsia="Times New Roman" w:cs="Arial"/>
      <w:b/>
      <w:bCs/>
      <w:iCs/>
      <w:szCs w:val="28"/>
      <w:lang w:val="sv-SE" w:eastAsia="sv-SE"/>
    </w:rPr>
  </w:style>
  <w:style w:type="character" w:customStyle="1" w:styleId="Rubrik3Char">
    <w:name w:val="Rubrik 3 Char"/>
    <w:basedOn w:val="Standardstycketeckensnitt"/>
    <w:link w:val="Rubrik3"/>
    <w:rsid w:val="00621F5D"/>
    <w:rPr>
      <w:rFonts w:eastAsia="Times New Roman" w:cs="Arial"/>
      <w:b/>
      <w:bCs/>
      <w:sz w:val="20"/>
      <w:szCs w:val="26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fs\app$\kar\Office365_Mallar\ALB\ALB_Dokument_sv.dotm" TargetMode="External"/></Relationships>
</file>

<file path=word/theme/theme1.xml><?xml version="1.0" encoding="utf-8"?>
<a:theme xmlns:a="http://schemas.openxmlformats.org/drawingml/2006/main" name="Karolinska">
  <a:themeElements>
    <a:clrScheme name="Karolinska">
      <a:dk1>
        <a:sysClr val="windowText" lastClr="000000"/>
      </a:dk1>
      <a:lt1>
        <a:srgbClr val="FFFFFF"/>
      </a:lt1>
      <a:dk2>
        <a:srgbClr val="005883"/>
      </a:dk2>
      <a:lt2>
        <a:srgbClr val="F2F2F2"/>
      </a:lt2>
      <a:accent1>
        <a:srgbClr val="D21034"/>
      </a:accent1>
      <a:accent2>
        <a:srgbClr val="8B9000"/>
      </a:accent2>
      <a:accent3>
        <a:srgbClr val="FFCE00"/>
      </a:accent3>
      <a:accent4>
        <a:srgbClr val="E54800"/>
      </a:accent4>
      <a:accent5>
        <a:srgbClr val="00AECE"/>
      </a:accent5>
      <a:accent6>
        <a:srgbClr val="848589"/>
      </a:accent6>
      <a:hlink>
        <a:srgbClr val="0000FF"/>
      </a:hlink>
      <a:folHlink>
        <a:srgbClr val="800080"/>
      </a:folHlink>
    </a:clrScheme>
    <a:fontScheme name="Karolinsk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ALB_Dokument_sv.dotm</Template>
  <TotalTime>0</TotalTime>
  <Pages>1</Pages>
  <Words>268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4lb8</dc:creator>
  <cp:lastModifiedBy>Kristina Walfridsson</cp:lastModifiedBy>
  <cp:revision>7</cp:revision>
  <cp:lastPrinted>2019-01-23T07:21:00Z</cp:lastPrinted>
  <dcterms:created xsi:type="dcterms:W3CDTF">2020-08-13T11:55:00Z</dcterms:created>
  <dcterms:modified xsi:type="dcterms:W3CDTF">2020-11-30T07:58:00Z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SaveText">
    <vt:lpwstr>Spara till Notes</vt:lpwstr>
  </property>
  <property fmtid="{D5CDD505-2E9C-101B-9397-08002B2CF9AE}" pid="3" name="SW_SaveCloseOfficeText">
    <vt:lpwstr>Spara och Stäng Officedokument</vt:lpwstr>
  </property>
  <property fmtid="{D5CDD505-2E9C-101B-9397-08002B2CF9AE}" pid="4" name="SW_SaveCloseText">
    <vt:lpwstr>Spara och Stäng Notes dokument</vt:lpwstr>
  </property>
  <property fmtid="{D5CDD505-2E9C-101B-9397-08002B2CF9AE}" pid="5" name="SW_DocUNID">
    <vt:lpwstr/>
  </property>
  <property fmtid="{D5CDD505-2E9C-101B-9397-08002B2CF9AE}" pid="6" name="SW_DocHWND">
    <vt:r8>395962</vt:r8>
  </property>
  <property fmtid="{D5CDD505-2E9C-101B-9397-08002B2CF9AE}" pid="7" name="SW_IntOfficeMacros">
    <vt:lpwstr>Enabled</vt:lpwstr>
  </property>
  <property fmtid="{D5CDD505-2E9C-101B-9397-08002B2CF9AE}" pid="8" name="SW_CustomTitle">
    <vt:lpwstr>SWING Integrator 5 Document</vt:lpwstr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