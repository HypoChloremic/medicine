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67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0"/>
        <w:gridCol w:w="3088"/>
        <w:gridCol w:w="652"/>
        <w:gridCol w:w="4190"/>
        <w:gridCol w:w="1622"/>
      </w:tblGrid>
      <w:tr w:rsidR="00383B93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383B93" w:rsidRPr="009A0455" w:rsidRDefault="00383B93" w:rsidP="00A001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9A0455">
              <w:rPr>
                <w:rFonts w:ascii="Arial" w:hAnsi="Arial" w:cs="Arial"/>
                <w:b/>
                <w:bCs/>
                <w:sz w:val="28"/>
                <w:szCs w:val="28"/>
              </w:rPr>
              <w:t>IDENTITET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83B93" w:rsidRDefault="00383B93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83B93" w:rsidRDefault="00841FE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Namn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83B93" w:rsidRDefault="00383B93" w:rsidP="00EF288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83B93" w:rsidRDefault="00383B93" w:rsidP="00EF28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55F5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Identitetskontroll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Ej styrkt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EF288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EF28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55F5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Styrkt via fotolegitimation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55F5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Styrkt av närstående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55F5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Styrkt av annan person</w:t>
            </w:r>
            <w:r w:rsidR="00D9266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55F5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Medföljande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EF288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EF28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55F5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Närstående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EF288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EF28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55F5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Polis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EF288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EF28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55F5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D92669" w:rsidP="00CF68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Annan: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EF288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455F5" w:rsidRDefault="006455F5" w:rsidP="00EF28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Kontaktuppgifter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EF288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EF28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EF288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EF28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EF288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EF28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EF288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EF28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Riskbedömning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MRSA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ESBL</w:t>
            </w: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35432A" w:rsidRPr="009A0455" w:rsidRDefault="0035432A" w:rsidP="00A001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A0455">
              <w:rPr>
                <w:rFonts w:ascii="Arial" w:hAnsi="Arial" w:cs="Arial"/>
                <w:b/>
                <w:bCs/>
                <w:sz w:val="28"/>
                <w:szCs w:val="28"/>
              </w:rPr>
              <w:t>SOCIALT</w:t>
            </w:r>
          </w:p>
        </w:tc>
        <w:tc>
          <w:tcPr>
            <w:tcW w:w="292" w:type="dxa"/>
            <w:tcBorders>
              <w:top w:val="single" w:sz="4" w:space="0" w:color="auto"/>
              <w:left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Civilstånd</w:t>
            </w:r>
          </w:p>
        </w:tc>
        <w:tc>
          <w:tcPr>
            <w:tcW w:w="2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Ensamstående</w:t>
            </w:r>
          </w:p>
        </w:tc>
        <w:tc>
          <w:tcPr>
            <w:tcW w:w="65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9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Sambo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Gift/registrerad 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7056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7056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Änka/änkling/efterlevande part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7056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7056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Skild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E02A1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Fast partner</w:t>
            </w: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Familjesituation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Barn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F687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Antal, ålder, kön, vistelse</w:t>
            </w:r>
          </w:p>
        </w:tc>
        <w:tc>
          <w:tcPr>
            <w:tcW w:w="292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Boende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Bostadslös</w:t>
            </w:r>
          </w:p>
        </w:tc>
        <w:tc>
          <w:tcPr>
            <w:tcW w:w="6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trHeight w:val="300"/>
        </w:trPr>
        <w:tc>
          <w:tcPr>
            <w:tcW w:w="283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Eget boende</w:t>
            </w:r>
          </w:p>
        </w:tc>
        <w:tc>
          <w:tcPr>
            <w:tcW w:w="6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546293">
        <w:trPr>
          <w:trHeight w:val="300"/>
        </w:trPr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D926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D9266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D926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 föräldrar</w:t>
            </w:r>
          </w:p>
        </w:tc>
        <w:tc>
          <w:tcPr>
            <w:tcW w:w="6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D926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trHeight w:val="300"/>
        </w:trPr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 för vård och boende</w:t>
            </w:r>
          </w:p>
        </w:tc>
        <w:tc>
          <w:tcPr>
            <w:tcW w:w="6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trHeight w:val="300"/>
        </w:trPr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F7137D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F7137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Familjehemsplacerad</w:t>
            </w:r>
          </w:p>
        </w:tc>
        <w:tc>
          <w:tcPr>
            <w:tcW w:w="6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trHeight w:val="300"/>
        </w:trPr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Äldreboende</w:t>
            </w:r>
          </w:p>
        </w:tc>
        <w:tc>
          <w:tcPr>
            <w:tcW w:w="6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trHeight w:val="300"/>
        </w:trPr>
        <w:tc>
          <w:tcPr>
            <w:tcW w:w="283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C344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Inneboende</w:t>
            </w:r>
          </w:p>
        </w:tc>
        <w:tc>
          <w:tcPr>
            <w:tcW w:w="6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trHeight w:val="300"/>
        </w:trPr>
        <w:tc>
          <w:tcPr>
            <w:tcW w:w="283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308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Annat: </w:t>
            </w:r>
          </w:p>
        </w:tc>
        <w:tc>
          <w:tcPr>
            <w:tcW w:w="64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Övrigt  Socialt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543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546293">
        <w:trPr>
          <w:gridAfter w:val="1"/>
          <w:wAfter w:w="1622" w:type="dxa"/>
          <w:trHeight w:val="300"/>
        </w:trPr>
        <w:tc>
          <w:tcPr>
            <w:tcW w:w="283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08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0423" w:rsidRDefault="00750423">
      <w:r>
        <w:br w:type="page"/>
      </w:r>
    </w:p>
    <w:tbl>
      <w:tblPr>
        <w:tblW w:w="1524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0"/>
        <w:gridCol w:w="115"/>
        <w:gridCol w:w="340"/>
        <w:gridCol w:w="1551"/>
        <w:gridCol w:w="1076"/>
        <w:gridCol w:w="1050"/>
        <w:gridCol w:w="1276"/>
        <w:gridCol w:w="270"/>
        <w:gridCol w:w="784"/>
        <w:gridCol w:w="1942"/>
        <w:gridCol w:w="4169"/>
      </w:tblGrid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Aktuell Sysselsättning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Arbetar / arbetssökande 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0C7672">
              <w:rPr>
                <w:rFonts w:ascii="Arial" w:hAnsi="Arial" w:cs="Arial"/>
                <w:sz w:val="20"/>
                <w:szCs w:val="20"/>
              </w:rPr>
              <w:t>Arbetsuppgifter:</w:t>
            </w: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0C7672" w:rsidTr="00410B56">
        <w:trPr>
          <w:trHeight w:val="300"/>
        </w:trPr>
        <w:tc>
          <w:tcPr>
            <w:tcW w:w="2835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0C7672" w:rsidRDefault="000C7672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0C7672" w:rsidRDefault="000C7672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223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0C7672" w:rsidRDefault="000C7672" w:rsidP="0063481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C7672" w:rsidRDefault="000C7672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Sysselsättningsgrad</w:t>
            </w:r>
            <w:r w:rsidR="00410B56">
              <w:rPr>
                <w:rFonts w:ascii="Arial Unicode MS" w:eastAsia="Arial Unicode MS" w:hAnsi="Arial Unicode MS" w:cs="Arial Unicode MS"/>
                <w:sz w:val="20"/>
                <w:szCs w:val="20"/>
              </w:rPr>
              <w:t>:</w:t>
            </w: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C7672" w:rsidRDefault="000C7672" w:rsidP="006348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Studerande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Sjukskriven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Ålder</w:t>
            </w:r>
            <w:r w:rsidR="00461874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pensionär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6348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Sjukpensionär/sjukbidrag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Föräldraledig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184"/>
        </w:trPr>
        <w:tc>
          <w:tcPr>
            <w:tcW w:w="2835" w:type="dxa"/>
            <w:gridSpan w:val="2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Missbruk</w:t>
            </w:r>
          </w:p>
        </w:tc>
        <w:tc>
          <w:tcPr>
            <w:tcW w:w="292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Alkohol</w:t>
            </w:r>
          </w:p>
        </w:tc>
        <w:tc>
          <w:tcPr>
            <w:tcW w:w="2726" w:type="dxa"/>
            <w:gridSpan w:val="2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nuvarande och tidigare</w:t>
            </w:r>
          </w:p>
        </w:tc>
        <w:tc>
          <w:tcPr>
            <w:tcW w:w="2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Narkotika</w:t>
            </w:r>
          </w:p>
        </w:tc>
        <w:tc>
          <w:tcPr>
            <w:tcW w:w="272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Tobak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 w:rsidR="00410B56">
              <w:rPr>
                <w:rFonts w:ascii="Arial" w:hAnsi="Arial" w:cs="Arial"/>
                <w:sz w:val="20"/>
                <w:szCs w:val="20"/>
              </w:rPr>
              <w:t>Icke rökare</w:t>
            </w: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96F4C" w:rsidRDefault="00D96F4C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3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 w:rsidR="00410B56">
              <w:rPr>
                <w:rFonts w:ascii="Arial" w:hAnsi="Arial" w:cs="Arial"/>
                <w:sz w:val="20"/>
                <w:szCs w:val="20"/>
              </w:rPr>
              <w:t>Rökare: hur mycket?</w:t>
            </w:r>
          </w:p>
        </w:tc>
        <w:tc>
          <w:tcPr>
            <w:tcW w:w="41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D96F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Samtalsbehandling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Psykiatri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pågående och tidigare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Missbruksvård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Handikappsomsorg (LSS)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Socialtjänst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22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75DF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Annat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Tid psykiatrisk vård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223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223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Tid </w:t>
            </w:r>
            <w:r w:rsidR="00D96F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/ Nuv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sjukdom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223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1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223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Aktuella Läkemedel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223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1B79F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Funktionshinder: </w:t>
            </w:r>
            <w:r w:rsidRPr="001B79F3">
              <w:rPr>
                <w:rFonts w:ascii="Arial" w:hAnsi="Arial" w:cs="Arial"/>
                <w:bCs/>
                <w:sz w:val="20"/>
                <w:szCs w:val="20"/>
              </w:rPr>
              <w:t>Tex</w:t>
            </w:r>
            <w:r w:rsidRPr="00A312D7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2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Tr="00410B56">
        <w:trPr>
          <w:trHeight w:val="300"/>
        </w:trPr>
        <w:tc>
          <w:tcPr>
            <w:tcW w:w="2835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Pr="00A312D7" w:rsidRDefault="0035432A" w:rsidP="001B79F3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A312D7">
              <w:rPr>
                <w:rFonts w:ascii="Arial" w:hAnsi="Arial" w:cs="Arial"/>
                <w:bCs/>
                <w:sz w:val="20"/>
                <w:szCs w:val="20"/>
              </w:rPr>
              <w:t>Psyk/ADHD/</w:t>
            </w:r>
            <w:r>
              <w:rPr>
                <w:rFonts w:ascii="Arial" w:hAnsi="Arial" w:cs="Arial"/>
                <w:bCs/>
                <w:sz w:val="20"/>
                <w:szCs w:val="20"/>
              </w:rPr>
              <w:t>Fysiskt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22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432A" w:rsidRPr="00943DED" w:rsidTr="00410B56">
        <w:trPr>
          <w:trHeight w:val="360"/>
        </w:trPr>
        <w:tc>
          <w:tcPr>
            <w:tcW w:w="4678" w:type="dxa"/>
            <w:gridSpan w:val="4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:rsidR="0035432A" w:rsidRPr="00943DED" w:rsidRDefault="0035432A" w:rsidP="003A43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3DED">
              <w:rPr>
                <w:rFonts w:ascii="Arial" w:hAnsi="Arial" w:cs="Arial"/>
                <w:b/>
                <w:bCs/>
                <w:sz w:val="20"/>
                <w:szCs w:val="20"/>
              </w:rPr>
              <w:t>Överkänslighet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Pr="00943DED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Pr="00943DED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307C" w:rsidTr="00410B56">
        <w:trPr>
          <w:trHeight w:val="300"/>
        </w:trPr>
        <w:tc>
          <w:tcPr>
            <w:tcW w:w="2720" w:type="dxa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307C" w:rsidRPr="0099730D" w:rsidRDefault="005E307C" w:rsidP="00A03375">
            <w:pPr>
              <w:pBdr>
                <w:left w:val="single" w:sz="24" w:space="4" w:color="auto"/>
                <w:bottom w:val="single" w:sz="24" w:space="1" w:color="auto"/>
                <w:right w:val="single" w:sz="24" w:space="4" w:color="auto"/>
              </w:pBdr>
              <w:rPr>
                <w:rFonts w:ascii="Arial" w:hAnsi="Arial" w:cs="Arial"/>
                <w:b/>
                <w:bCs/>
                <w:sz w:val="28"/>
                <w:szCs w:val="20"/>
              </w:rPr>
            </w:pPr>
            <w:r w:rsidRPr="0099730D">
              <w:rPr>
                <w:rFonts w:ascii="Arial" w:hAnsi="Arial" w:cs="Arial"/>
                <w:b/>
                <w:bCs/>
                <w:sz w:val="28"/>
                <w:szCs w:val="20"/>
              </w:rPr>
              <w:t xml:space="preserve">Tidigare Trauma  </w:t>
            </w:r>
          </w:p>
          <w:p w:rsidR="005E307C" w:rsidRDefault="005E307C" w:rsidP="00A033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Sexuellt</w:t>
            </w:r>
          </w:p>
        </w:tc>
        <w:tc>
          <w:tcPr>
            <w:tcW w:w="407" w:type="dxa"/>
            <w:gridSpan w:val="2"/>
            <w:tcBorders>
              <w:top w:val="single" w:sz="2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953" w:type="dxa"/>
            <w:gridSpan w:val="4"/>
            <w:tcBorders>
              <w:top w:val="single" w:sz="2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single" w:sz="2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11" w:type="dxa"/>
            <w:gridSpan w:val="2"/>
            <w:tcBorders>
              <w:top w:val="single" w:sz="2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E307C" w:rsidTr="00410B56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953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1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E307C" w:rsidTr="00410B56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0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953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1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E307C" w:rsidTr="00410B56">
        <w:trPr>
          <w:trHeight w:val="300"/>
        </w:trPr>
        <w:tc>
          <w:tcPr>
            <w:tcW w:w="2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Tidigare misshandel, annat trauma</w:t>
            </w:r>
          </w:p>
        </w:tc>
        <w:tc>
          <w:tcPr>
            <w:tcW w:w="40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953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1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E307C" w:rsidTr="00410B56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407" w:type="dxa"/>
            <w:gridSpan w:val="2"/>
            <w:tcBorders>
              <w:top w:val="single" w:sz="2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953" w:type="dxa"/>
            <w:gridSpan w:val="4"/>
            <w:tcBorders>
              <w:top w:val="single" w:sz="2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single" w:sz="2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11" w:type="dxa"/>
            <w:gridSpan w:val="2"/>
            <w:tcBorders>
              <w:top w:val="single" w:sz="2" w:space="0" w:color="auto"/>
              <w:left w:val="nil"/>
              <w:bottom w:val="single" w:sz="24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5E307C" w:rsidTr="00410B56">
        <w:trPr>
          <w:trHeight w:val="300"/>
        </w:trPr>
        <w:tc>
          <w:tcPr>
            <w:tcW w:w="2720" w:type="dxa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E307C" w:rsidRPr="006712B8" w:rsidRDefault="005E307C" w:rsidP="00A03375">
            <w:pPr>
              <w:rPr>
                <w:rFonts w:ascii="Arial" w:hAnsi="Arial" w:cs="Arial"/>
                <w:b/>
                <w:bCs/>
                <w:szCs w:val="20"/>
              </w:rPr>
            </w:pPr>
            <w:r w:rsidRPr="006712B8">
              <w:rPr>
                <w:rFonts w:ascii="Arial" w:hAnsi="Arial" w:cs="Arial"/>
                <w:b/>
                <w:bCs/>
                <w:szCs w:val="20"/>
              </w:rPr>
              <w:t xml:space="preserve">Senaste frivilliga samlag </w:t>
            </w:r>
          </w:p>
        </w:tc>
        <w:tc>
          <w:tcPr>
            <w:tcW w:w="407" w:type="dxa"/>
            <w:gridSpan w:val="2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953" w:type="dxa"/>
            <w:gridSpan w:val="4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När? Vem?</w:t>
            </w:r>
          </w:p>
        </w:tc>
        <w:tc>
          <w:tcPr>
            <w:tcW w:w="1054" w:type="dxa"/>
            <w:gridSpan w:val="2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11" w:type="dxa"/>
            <w:gridSpan w:val="2"/>
            <w:tcBorders>
              <w:top w:val="single" w:sz="2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E307C" w:rsidRDefault="005E307C" w:rsidP="00A033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410B56">
        <w:trPr>
          <w:trHeight w:val="360"/>
        </w:trPr>
        <w:tc>
          <w:tcPr>
            <w:tcW w:w="4678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Reproduktiv anamnes</w:t>
            </w:r>
            <w:r w:rsidR="00410B56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Kvinna</w:t>
            </w:r>
          </w:p>
        </w:tc>
        <w:tc>
          <w:tcPr>
            <w:tcW w:w="1076" w:type="dxa"/>
            <w:tcBorders>
              <w:top w:val="single" w:sz="18" w:space="0" w:color="auto"/>
              <w:left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5E307C" w:rsidRDefault="0035432A" w:rsidP="005E307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5E307C" w:rsidRPr="00F91B22">
              <w:rPr>
                <w:rFonts w:ascii="Arial" w:hAnsi="Arial" w:cs="Arial"/>
                <w:b/>
                <w:bCs/>
                <w:szCs w:val="20"/>
              </w:rPr>
              <w:t>:</w:t>
            </w:r>
            <w:r w:rsidR="005E307C">
              <w:rPr>
                <w:rFonts w:ascii="Arial" w:hAnsi="Arial" w:cs="Arial"/>
                <w:b/>
                <w:bCs/>
                <w:szCs w:val="20"/>
              </w:rPr>
              <w:t xml:space="preserve"> </w:t>
            </w:r>
          </w:p>
          <w:p w:rsidR="0035432A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491" w:type="dxa"/>
            <w:gridSpan w:val="6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410B56">
        <w:trPr>
          <w:trHeight w:val="300"/>
        </w:trPr>
        <w:tc>
          <w:tcPr>
            <w:tcW w:w="27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2842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Antal </w:t>
            </w:r>
            <w:r w:rsidR="0028420D">
              <w:rPr>
                <w:rFonts w:ascii="Arial" w:hAnsi="Arial" w:cs="Arial"/>
                <w:b/>
                <w:bCs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raviditeter</w:t>
            </w:r>
          </w:p>
        </w:tc>
        <w:tc>
          <w:tcPr>
            <w:tcW w:w="40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953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28420D" w:rsidP="00410B56">
            <w:pPr>
              <w:ind w:left="347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5432A">
              <w:rPr>
                <w:rFonts w:ascii="Arial" w:hAnsi="Arial" w:cs="Arial"/>
                <w:b/>
                <w:bCs/>
                <w:sz w:val="20"/>
                <w:szCs w:val="20"/>
              </w:rPr>
              <w:t>Antal förlossningar</w:t>
            </w:r>
          </w:p>
        </w:tc>
        <w:tc>
          <w:tcPr>
            <w:tcW w:w="1054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1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410B56">
        <w:trPr>
          <w:trHeight w:val="300"/>
        </w:trPr>
        <w:tc>
          <w:tcPr>
            <w:tcW w:w="46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Pr="00BF25EF" w:rsidRDefault="0035432A" w:rsidP="00BF25EF">
            <w:pPr>
              <w:rPr>
                <w:rFonts w:ascii="Symbol" w:hAnsi="Symbo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Menstruationsfunktioner 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410B56" w:rsidP="00410B56">
            <w:pPr>
              <w:ind w:right="-354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Senaste mens dag 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410B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410B56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Preventivmetod</w:t>
            </w:r>
          </w:p>
        </w:tc>
        <w:tc>
          <w:tcPr>
            <w:tcW w:w="40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9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3A439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35432A" w:rsidTr="00410B56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BF25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Övrigt gynekologiskt</w:t>
            </w:r>
          </w:p>
        </w:tc>
        <w:tc>
          <w:tcPr>
            <w:tcW w:w="4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BF25E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 </w:t>
            </w:r>
          </w:p>
        </w:tc>
        <w:tc>
          <w:tcPr>
            <w:tcW w:w="495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BF2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BF2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432A" w:rsidRDefault="0035432A" w:rsidP="00BF25E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28420D" w:rsidRDefault="0028420D"/>
    <w:tbl>
      <w:tblPr>
        <w:tblW w:w="11666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0"/>
        <w:gridCol w:w="292"/>
        <w:gridCol w:w="4576"/>
        <w:gridCol w:w="1997"/>
        <w:gridCol w:w="974"/>
        <w:gridCol w:w="180"/>
        <w:gridCol w:w="927"/>
      </w:tblGrid>
      <w:tr w:rsidR="006D1117" w:rsidTr="005E307C">
        <w:trPr>
          <w:gridAfter w:val="2"/>
          <w:wAfter w:w="1107" w:type="dxa"/>
          <w:trHeight w:val="360"/>
        </w:trPr>
        <w:tc>
          <w:tcPr>
            <w:tcW w:w="7588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6D1117" w:rsidRDefault="008229E1" w:rsidP="00A001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AKTUELL ANAMNES, </w:t>
            </w:r>
            <w:r w:rsidR="006D111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HÄNDELSEFÖRLOPP</w:t>
            </w:r>
          </w:p>
        </w:tc>
        <w:tc>
          <w:tcPr>
            <w:tcW w:w="1997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</w:tcPr>
          <w:p w:rsidR="006D1117" w:rsidRDefault="000A26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även sjuksköterskemallen!</w:t>
            </w:r>
          </w:p>
        </w:tc>
        <w:tc>
          <w:tcPr>
            <w:tcW w:w="9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D1117" w:rsidRDefault="006D1117" w:rsidP="008E5A7F">
            <w:pPr>
              <w:ind w:right="258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92669" w:rsidTr="005E307C">
        <w:trPr>
          <w:gridAfter w:val="1"/>
          <w:wAfter w:w="927" w:type="dxa"/>
          <w:trHeight w:val="300"/>
        </w:trPr>
        <w:tc>
          <w:tcPr>
            <w:tcW w:w="27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92669" w:rsidRDefault="00D92669" w:rsidP="00D926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br w:type="page"/>
            </w:r>
            <w:r w:rsidRPr="009C524C">
              <w:rPr>
                <w:rFonts w:ascii="Arial" w:hAnsi="Arial" w:cs="Arial"/>
                <w:b/>
                <w:bCs/>
                <w:szCs w:val="20"/>
              </w:rPr>
              <w:t>Tidpunkt för händelse</w:t>
            </w:r>
          </w:p>
        </w:tc>
        <w:tc>
          <w:tcPr>
            <w:tcW w:w="292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D92669" w:rsidRDefault="00D92669" w:rsidP="00D9266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D92669" w:rsidRDefault="00D92669" w:rsidP="00D926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Datum                               </w:t>
            </w:r>
          </w:p>
        </w:tc>
        <w:tc>
          <w:tcPr>
            <w:tcW w:w="1997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</w:tcPr>
          <w:p w:rsidR="00D92669" w:rsidRDefault="00D92669" w:rsidP="00D926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154" w:type="dxa"/>
            <w:gridSpan w:val="2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</w:tcPr>
          <w:p w:rsidR="00D92669" w:rsidRDefault="00D92669" w:rsidP="00D926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92669" w:rsidTr="005E307C">
        <w:trPr>
          <w:trHeight w:val="300"/>
        </w:trPr>
        <w:tc>
          <w:tcPr>
            <w:tcW w:w="27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92669" w:rsidRDefault="00D92669" w:rsidP="00D9266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92669" w:rsidRDefault="00D92669" w:rsidP="00D92669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92669" w:rsidRDefault="00D92669" w:rsidP="00D926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Klockan</w:t>
            </w: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92669" w:rsidRDefault="00D92669" w:rsidP="00D9266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92669" w:rsidRDefault="00D92669" w:rsidP="00D9266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9E1" w:rsidTr="005E307C">
        <w:trPr>
          <w:trHeight w:val="300"/>
        </w:trPr>
        <w:tc>
          <w:tcPr>
            <w:tcW w:w="27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229E1" w:rsidRDefault="00FA412D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Före övergreppet</w:t>
            </w:r>
            <w:r w:rsidR="008229E1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229E1" w:rsidRDefault="008229E1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229E1" w:rsidRDefault="008229E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left w:val="nil"/>
              <w:right w:val="nil"/>
            </w:tcBorders>
            <w:shd w:val="clear" w:color="auto" w:fill="auto"/>
            <w:noWrap/>
          </w:tcPr>
          <w:p w:rsidR="008229E1" w:rsidRDefault="008229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left w:val="nil"/>
              <w:right w:val="nil"/>
            </w:tcBorders>
            <w:shd w:val="clear" w:color="auto" w:fill="auto"/>
            <w:noWrap/>
          </w:tcPr>
          <w:p w:rsidR="008229E1" w:rsidRDefault="008229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C99" w:rsidTr="005E307C">
        <w:trPr>
          <w:trHeight w:val="300"/>
        </w:trPr>
        <w:tc>
          <w:tcPr>
            <w:tcW w:w="27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Pr="00BF25EF" w:rsidRDefault="00BF25EF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F25EF">
              <w:rPr>
                <w:rFonts w:ascii="Arial" w:hAnsi="Arial" w:cs="Arial"/>
                <w:bCs/>
                <w:sz w:val="20"/>
                <w:szCs w:val="20"/>
              </w:rPr>
              <w:t>Plats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C99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Pr="00BF25EF" w:rsidRDefault="00BF25EF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F25EF">
              <w:rPr>
                <w:rFonts w:ascii="Arial" w:hAnsi="Arial" w:cs="Arial"/>
                <w:bCs/>
                <w:sz w:val="20"/>
                <w:szCs w:val="20"/>
              </w:rPr>
              <w:t>Närvarande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C99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Pr="00BF25EF" w:rsidRDefault="00BF25EF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F25EF">
              <w:rPr>
                <w:rFonts w:ascii="Arial" w:hAnsi="Arial" w:cs="Arial"/>
                <w:bCs/>
                <w:sz w:val="20"/>
                <w:szCs w:val="20"/>
              </w:rPr>
              <w:t>Omständigheter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C99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C99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C99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C99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94C99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94C99" w:rsidRDefault="00194C99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4C99" w:rsidRDefault="00194C9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0F82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0F82" w:rsidRDefault="00B90F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0F82" w:rsidRDefault="00B90F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0F82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0F82" w:rsidRDefault="00B90F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0F82" w:rsidRDefault="00B90F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0F82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0F82" w:rsidRDefault="00B90F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0F82" w:rsidRDefault="00B90F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0F82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0F82" w:rsidRDefault="00B90F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0F82" w:rsidRDefault="00B90F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29E1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29E1" w:rsidRDefault="008229E1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29E1" w:rsidRDefault="008229E1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29E1" w:rsidRDefault="008229E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229E1" w:rsidRDefault="008229E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229E1" w:rsidRDefault="008229E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0F82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90F82" w:rsidRDefault="00B90F82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0F82" w:rsidRDefault="00B90F8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0F82" w:rsidRDefault="00B90F8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4F61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Övergreppet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4F61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4F61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653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B0653" w:rsidRDefault="00CB06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B0653" w:rsidRDefault="00CB0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653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B0653" w:rsidRDefault="00CB06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B0653" w:rsidRDefault="00CB0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653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B0653" w:rsidRDefault="00CB06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B0653" w:rsidRDefault="00CB0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653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B0653" w:rsidRDefault="00CB06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B0653" w:rsidRDefault="00CB0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653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B0653" w:rsidRDefault="00CB065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CB0653" w:rsidRDefault="00CB06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A0D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A0D" w:rsidRDefault="00351A0D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A0D" w:rsidRDefault="00351A0D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A0D" w:rsidRDefault="00351A0D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51A0D" w:rsidRDefault="00351A0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51A0D" w:rsidRDefault="00351A0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51A0D" w:rsidTr="005E307C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A0D" w:rsidRDefault="00351A0D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A0D" w:rsidRDefault="00351A0D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51A0D" w:rsidRDefault="00351A0D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51A0D" w:rsidRDefault="00351A0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51A0D" w:rsidRDefault="00351A0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5E307C" w:rsidRDefault="005E307C"/>
    <w:tbl>
      <w:tblPr>
        <w:tblW w:w="11574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0"/>
        <w:gridCol w:w="292"/>
        <w:gridCol w:w="3648"/>
        <w:gridCol w:w="3760"/>
        <w:gridCol w:w="1154"/>
      </w:tblGrid>
      <w:tr w:rsidR="00154F61" w:rsidTr="00351A0D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Efter övergreppet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4F61" w:rsidTr="00351A0D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Pr="00BF25EF" w:rsidRDefault="00154F61" w:rsidP="00154F6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4F61" w:rsidTr="00351A0D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4F61" w:rsidTr="00351A0D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4F61" w:rsidTr="00351A0D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4F61" w:rsidTr="00351A0D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54F61" w:rsidRDefault="00154F6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F51" w:rsidTr="00351A0D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Pr="00BF25EF" w:rsidRDefault="007F5F51" w:rsidP="007F5F51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713EF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F5F51" w:rsidRDefault="007F5F5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F5F51" w:rsidRDefault="007F5F51" w:rsidP="00713EF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F51" w:rsidTr="00351A0D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7F5F5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Duschat?</w:t>
            </w:r>
            <w:r w:rsidR="00351A0D">
              <w:rPr>
                <w:rFonts w:ascii="Arial" w:hAnsi="Arial" w:cs="Arial"/>
                <w:bCs/>
                <w:sz w:val="20"/>
                <w:szCs w:val="20"/>
              </w:rPr>
              <w:t xml:space="preserve">    Berättat?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351A0D" w:rsidP="00D9266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Första trygga plats?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F5F51" w:rsidRDefault="007F5F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F5F51" w:rsidRDefault="007F5F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51A0D" w:rsidRDefault="00351A0D">
      <w:r>
        <w:br w:type="page"/>
      </w:r>
    </w:p>
    <w:tbl>
      <w:tblPr>
        <w:tblW w:w="1714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0"/>
        <w:gridCol w:w="340"/>
        <w:gridCol w:w="844"/>
        <w:gridCol w:w="395"/>
        <w:gridCol w:w="791"/>
        <w:gridCol w:w="178"/>
        <w:gridCol w:w="509"/>
        <w:gridCol w:w="1859"/>
        <w:gridCol w:w="67"/>
        <w:gridCol w:w="425"/>
        <w:gridCol w:w="613"/>
        <w:gridCol w:w="41"/>
        <w:gridCol w:w="152"/>
        <w:gridCol w:w="196"/>
        <w:gridCol w:w="1183"/>
        <w:gridCol w:w="3856"/>
        <w:gridCol w:w="859"/>
        <w:gridCol w:w="613"/>
        <w:gridCol w:w="353"/>
        <w:gridCol w:w="256"/>
        <w:gridCol w:w="898"/>
      </w:tblGrid>
      <w:tr w:rsidR="00DC5224" w:rsidRPr="0059509A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Typ av övergrepp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Pr="0059509A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Vaginal penetration med penis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Pr="0059509A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 w:rsidRPr="0059509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Pr="0059509A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 w:rsidRPr="0059509A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C5224" w:rsidRPr="0059509A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Pr="0059509A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Pr="0059509A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Vaginalt </w:t>
            </w:r>
            <w:r w:rsidRPr="0059509A">
              <w:rPr>
                <w:rFonts w:ascii="Arial" w:hAnsi="Arial" w:cs="Arial"/>
                <w:sz w:val="20"/>
                <w:szCs w:val="20"/>
              </w:rPr>
              <w:t>penetra</w:t>
            </w: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59509A">
              <w:rPr>
                <w:rFonts w:ascii="Arial" w:hAnsi="Arial" w:cs="Arial"/>
                <w:sz w:val="20"/>
                <w:szCs w:val="20"/>
              </w:rPr>
              <w:t>ion med anna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59509A">
              <w:rPr>
                <w:rFonts w:ascii="Arial" w:hAnsi="Arial" w:cs="Arial"/>
                <w:sz w:val="20"/>
                <w:szCs w:val="20"/>
              </w:rPr>
              <w:t xml:space="preserve"> kropp</w:t>
            </w:r>
            <w:r>
              <w:rPr>
                <w:rFonts w:ascii="Arial" w:hAnsi="Arial" w:cs="Arial"/>
                <w:sz w:val="20"/>
                <w:szCs w:val="20"/>
              </w:rPr>
              <w:t>sdel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ind w:right="258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ind w:right="2587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Pr="0059509A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Vaginal penetration med föremål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Anal penetration penis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 penetration med annan kroppsdel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 penetration med föremål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penetration med penis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penetration med annan kroppsdel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Beröring av könsorgan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Beröring av bröst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kontakt med offrets kön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Oral kontakt med offrets hud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Sexuell beröring av andra kroppsdelar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Smygtittning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Filmning/fotografering av offret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Offret tvingast/förmåtts utföra sexuella handlingar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Offret tvingast/förmåtts utföra sexuell posering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Offret tvingats närvara vid sexualakt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Verbal sexuell kränkning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Visning av pornografi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Blottning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64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Andra handlingar. beskriv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9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trHeight w:val="300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87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1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Fysiskt våld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Nej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442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nil"/>
              <w:left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 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 med hand/knytnäve</w:t>
            </w:r>
          </w:p>
        </w:tc>
        <w:tc>
          <w:tcPr>
            <w:tcW w:w="694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Slag med trubbigt föremål/tillhygge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Hugg, stickande skärande med vasst föremål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Skott med skjutvapen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spark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tabs>
                <w:tab w:val="left" w:pos="641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Skallning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tabs>
                <w:tab w:val="left" w:pos="6410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Ruskning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Knuff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Ruskning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fasthållning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Kvävningsförsök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Dränkningsförsök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Bett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3"/>
          <w:wAfter w:w="1507" w:type="dxa"/>
          <w:trHeight w:val="300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442" w:type="dxa"/>
            <w:gridSpan w:val="7"/>
            <w:tcBorders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annat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Hot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874" w:type="dxa"/>
            <w:gridSpan w:val="11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  <w:tc>
          <w:tcPr>
            <w:tcW w:w="19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912" w:type="dxa"/>
            <w:gridSpan w:val="5"/>
            <w:tcBorders>
              <w:top w:val="single" w:sz="4" w:space="0" w:color="auto"/>
              <w:left w:val="nil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C5224" w:rsidTr="00DC5224">
        <w:trPr>
          <w:gridAfter w:val="1"/>
          <w:wAfter w:w="898" w:type="dxa"/>
          <w:trHeight w:val="300"/>
        </w:trPr>
        <w:tc>
          <w:tcPr>
            <w:tcW w:w="27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Nej</w:t>
            </w:r>
          </w:p>
        </w:tc>
        <w:tc>
          <w:tcPr>
            <w:tcW w:w="1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1"/>
          <w:wAfter w:w="898" w:type="dxa"/>
          <w:trHeight w:val="300"/>
        </w:trPr>
        <w:tc>
          <w:tcPr>
            <w:tcW w:w="27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Pr="00BF25EF" w:rsidRDefault="00DC5224" w:rsidP="0023409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Vet ej/ okänt</w:t>
            </w:r>
          </w:p>
        </w:tc>
        <w:tc>
          <w:tcPr>
            <w:tcW w:w="1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1"/>
          <w:wAfter w:w="898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Motstånd under händelsen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Verbalt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5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C5224" w:rsidTr="00DC5224">
        <w:trPr>
          <w:gridAfter w:val="1"/>
          <w:wAfter w:w="898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Fysiskt   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1"/>
          <w:wAfter w:w="898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Kombination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1"/>
          <w:wAfter w:w="898" w:type="dxa"/>
          <w:trHeight w:val="300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Minns ej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5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C5224" w:rsidTr="00DC5224">
        <w:trPr>
          <w:gridAfter w:val="1"/>
          <w:wAfter w:w="898" w:type="dxa"/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Utlösning, gärningsman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57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Ja    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Nej  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" w:hAnsi="Arial" w:cs="Arial"/>
                <w:sz w:val="20"/>
                <w:szCs w:val="20"/>
              </w:rPr>
              <w:t>Vet ej/ okänt</w:t>
            </w:r>
          </w:p>
        </w:tc>
        <w:tc>
          <w:tcPr>
            <w:tcW w:w="114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3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DC5224" w:rsidRDefault="00DC5224" w:rsidP="0023409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1"/>
          <w:wAfter w:w="898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0B47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Substanspåverkan under 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1"/>
          <w:wAfter w:w="898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0B47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händelsen 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Nej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1"/>
          <w:wAfter w:w="898" w:type="dxa"/>
          <w:trHeight w:val="300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(Alkohol/ drog)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0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Vet ej/ minns ej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58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GÄRNINGSMAN/män</w:t>
            </w:r>
          </w:p>
        </w:tc>
        <w:tc>
          <w:tcPr>
            <w:tcW w:w="292" w:type="dxa"/>
            <w:tcBorders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208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154F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Man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Kvinna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154F61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Antal: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 gärningsman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2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eller flera gärningsmän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2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Vet ej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Relation gärningsman 1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208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Make/maka/sambo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2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754CA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754CA5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208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Pojkvän/flickvän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208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154F6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 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208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Bekant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2208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Släkting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2208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Ny bekantskap för tillfället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2208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Obekant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DC5224" w:rsidRDefault="00DC5224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2208" w:type="dxa"/>
            <w:gridSpan w:val="4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Vet ej/ minns ej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1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48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:rsidR="00DC5224" w:rsidRDefault="00DC5224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224" w:rsidTr="00DC5224">
        <w:trPr>
          <w:gridAfter w:val="4"/>
          <w:wAfter w:w="2120" w:type="dxa"/>
          <w:trHeight w:val="300"/>
        </w:trPr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154F6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Kondom 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0F1D2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06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1852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Ja </w:t>
            </w: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Nej</w:t>
            </w:r>
          </w:p>
        </w:tc>
        <w:tc>
          <w:tcPr>
            <w:tcW w:w="6948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C5224" w:rsidRDefault="00DC5224" w:rsidP="0018528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</w:tbl>
    <w:p w:rsidR="00FA6126" w:rsidRDefault="00FA6126"/>
    <w:p w:rsidR="00FA6126" w:rsidRDefault="00FA6126"/>
    <w:tbl>
      <w:tblPr>
        <w:tblW w:w="10772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292"/>
        <w:gridCol w:w="3505"/>
        <w:gridCol w:w="349"/>
        <w:gridCol w:w="3701"/>
      </w:tblGrid>
      <w:tr w:rsidR="006D1117" w:rsidTr="00546293">
        <w:trPr>
          <w:trHeight w:val="360"/>
        </w:trPr>
        <w:tc>
          <w:tcPr>
            <w:tcW w:w="292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6D1117" w:rsidRDefault="00FA6126" w:rsidP="00A0015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br w:type="page"/>
            </w:r>
            <w:r w:rsidR="00D3073C">
              <w:br w:type="page"/>
            </w:r>
            <w:r w:rsidR="00FE406F">
              <w:br w:type="page"/>
            </w:r>
            <w:r w:rsidR="006D1117">
              <w:rPr>
                <w:rFonts w:ascii="Arial" w:hAnsi="Arial" w:cs="Arial"/>
                <w:b/>
                <w:bCs/>
                <w:sz w:val="28"/>
                <w:szCs w:val="28"/>
              </w:rPr>
              <w:t>STATUS</w:t>
            </w:r>
            <w:r w:rsidR="00F91B22">
              <w:rPr>
                <w:rFonts w:ascii="Arial" w:hAnsi="Arial" w:cs="Arial"/>
                <w:b/>
                <w:bCs/>
                <w:sz w:val="28"/>
                <w:szCs w:val="28"/>
              </w:rPr>
              <w:t>- mätvärden</w:t>
            </w:r>
          </w:p>
        </w:tc>
        <w:tc>
          <w:tcPr>
            <w:tcW w:w="292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1117" w:rsidRDefault="006D1117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12CD1">
              <w:rPr>
                <w:rFonts w:ascii="Arial" w:hAnsi="Arial" w:cs="Arial"/>
                <w:sz w:val="20"/>
                <w:szCs w:val="20"/>
              </w:rPr>
              <w:t>Se även  sjuksköterskemallen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1117" w:rsidRDefault="006D1117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D1117" w:rsidRDefault="006D1117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D78" w:rsidTr="00546293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B5D78" w:rsidRDefault="009B5D78" w:rsidP="006866A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VAS smärta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B5D78" w:rsidRDefault="009B5D78" w:rsidP="006866A6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B5D78" w:rsidRDefault="00154F61" w:rsidP="00686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Ankomst: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B5D78" w:rsidRDefault="009B5D78" w:rsidP="006866A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B5D78" w:rsidRDefault="00154F61" w:rsidP="006866A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Hemgång:</w:t>
            </w:r>
          </w:p>
        </w:tc>
      </w:tr>
      <w:tr w:rsidR="00A5640B" w:rsidTr="00546293">
        <w:trPr>
          <w:trHeight w:val="300"/>
        </w:trPr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640B" w:rsidRDefault="00A5640B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Blodtryck</w:t>
            </w:r>
            <w:r w:rsidR="009B5D7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640B" w:rsidRDefault="00A5640B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640B" w:rsidRDefault="00A5640B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640B" w:rsidRDefault="00A5640B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640B" w:rsidRDefault="00A5640B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5D78" w:rsidTr="00546293">
        <w:trPr>
          <w:trHeight w:val="300"/>
        </w:trPr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B5D78" w:rsidRDefault="009B5D78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Puls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B5D78" w:rsidRDefault="009B5D78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B5D78" w:rsidRDefault="009B5D78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B5D78" w:rsidRDefault="009B5D78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B5D78" w:rsidRDefault="009B5D78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640B" w:rsidTr="00546293">
        <w:trPr>
          <w:trHeight w:val="300"/>
        </w:trPr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640B" w:rsidRDefault="00A5640B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Längd och vikt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640B" w:rsidRDefault="00A5640B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640B" w:rsidRDefault="00A5640B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640B" w:rsidRDefault="00A5640B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A5640B" w:rsidRDefault="00A5640B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trHeight w:val="300"/>
        </w:trPr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91B22">
              <w:rPr>
                <w:rFonts w:ascii="Arial" w:hAnsi="Arial" w:cs="Arial"/>
                <w:b/>
                <w:bCs/>
                <w:sz w:val="22"/>
                <w:szCs w:val="20"/>
              </w:rPr>
              <w:t>Alkohol i utandningsluft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B22" w:rsidTr="00546293">
        <w:trPr>
          <w:trHeight w:val="300"/>
        </w:trPr>
        <w:tc>
          <w:tcPr>
            <w:tcW w:w="107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546293" w:rsidP="0063481C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br w:type="page"/>
            </w:r>
            <w:r>
              <w:br w:type="page"/>
            </w:r>
          </w:p>
        </w:tc>
      </w:tr>
    </w:tbl>
    <w:p w:rsidR="00546293" w:rsidRDefault="00546293"/>
    <w:p w:rsidR="00546293" w:rsidRDefault="00546293">
      <w:r>
        <w:br w:type="page"/>
      </w:r>
    </w:p>
    <w:tbl>
      <w:tblPr>
        <w:tblW w:w="1605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25"/>
        <w:gridCol w:w="340"/>
        <w:gridCol w:w="1886"/>
        <w:gridCol w:w="160"/>
        <w:gridCol w:w="471"/>
        <w:gridCol w:w="988"/>
        <w:gridCol w:w="349"/>
        <w:gridCol w:w="3419"/>
        <w:gridCol w:w="282"/>
        <w:gridCol w:w="1582"/>
        <w:gridCol w:w="3701"/>
      </w:tblGrid>
      <w:tr w:rsidR="00F91B22" w:rsidTr="00546293">
        <w:trPr>
          <w:trHeight w:val="360"/>
        </w:trPr>
        <w:tc>
          <w:tcPr>
            <w:tcW w:w="5103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F91B22" w:rsidRDefault="00546293" w:rsidP="00F91B2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br w:type="page"/>
            </w:r>
            <w:r w:rsidR="00F91B22">
              <w:br w:type="page"/>
            </w:r>
            <w:r w:rsidR="00F91B22">
              <w:br w:type="page"/>
            </w:r>
            <w:r w:rsidR="00F91B22">
              <w:rPr>
                <w:rFonts w:ascii="Arial" w:hAnsi="Arial" w:cs="Arial"/>
                <w:b/>
                <w:bCs/>
                <w:sz w:val="28"/>
                <w:szCs w:val="28"/>
              </w:rPr>
              <w:t>STATUS- kroppsundersökning</w:t>
            </w:r>
          </w:p>
        </w:tc>
        <w:tc>
          <w:tcPr>
            <w:tcW w:w="160" w:type="dxa"/>
            <w:tcBorders>
              <w:top w:val="nil"/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2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 xml:space="preserve">OBS! BESKRIV NOGA VAD DU UNDERSÖKT. </w:t>
            </w:r>
            <w:r w:rsidRPr="00943DED">
              <w:rPr>
                <w:rFonts w:ascii="Arial" w:hAnsi="Arial" w:cs="Arial"/>
                <w:b/>
                <w:bCs/>
                <w:szCs w:val="20"/>
              </w:rPr>
              <w:t>NUMRERA SKADOR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B22" w:rsidTr="00546293">
        <w:trPr>
          <w:gridAfter w:val="2"/>
          <w:wAfter w:w="5283" w:type="dxa"/>
          <w:trHeight w:val="300"/>
        </w:trPr>
        <w:tc>
          <w:tcPr>
            <w:tcW w:w="1077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Närvarande (för-/efternamn):</w:t>
            </w:r>
          </w:p>
        </w:tc>
      </w:tr>
      <w:tr w:rsidR="00F91B22" w:rsidTr="00546293">
        <w:trPr>
          <w:gridAfter w:val="2"/>
          <w:wAfter w:w="5283" w:type="dxa"/>
          <w:trHeight w:val="300"/>
        </w:trPr>
        <w:tc>
          <w:tcPr>
            <w:tcW w:w="1077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  <w:p w:rsidR="00F91B22" w:rsidRDefault="00F91B22" w:rsidP="00F91B22">
            <w:pPr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Tidpunkt:</w:t>
            </w:r>
          </w:p>
        </w:tc>
      </w:tr>
      <w:tr w:rsidR="00F91B22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Allmäntillstånd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91B22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Yttre status</w:t>
            </w:r>
          </w:p>
        </w:tc>
        <w:tc>
          <w:tcPr>
            <w:tcW w:w="29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B22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Alkoholpåverkan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B22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Medvetande grad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B22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Psykiskt status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F91B22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F91B22" w:rsidRPr="00D07D8F" w:rsidRDefault="00F91B22" w:rsidP="00F91B22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D07D8F">
              <w:rPr>
                <w:rFonts w:ascii="Arial" w:hAnsi="Arial" w:cs="Arial"/>
                <w:bCs/>
                <w:sz w:val="20"/>
                <w:szCs w:val="20"/>
              </w:rPr>
              <w:t xml:space="preserve">(Suicidalitet, 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91B22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Pr="00D07D8F" w:rsidRDefault="00F91B22" w:rsidP="00F91B22">
            <w:pPr>
              <w:rPr>
                <w:rFonts w:ascii="Arial" w:hAnsi="Arial" w:cs="Arial"/>
                <w:bCs/>
                <w:sz w:val="22"/>
                <w:szCs w:val="20"/>
              </w:rPr>
            </w:pPr>
            <w:r w:rsidRPr="00D07D8F">
              <w:rPr>
                <w:rFonts w:ascii="Arial" w:hAnsi="Arial" w:cs="Arial"/>
                <w:bCs/>
                <w:sz w:val="20"/>
                <w:szCs w:val="20"/>
              </w:rPr>
              <w:t>Akuta stressymptom</w:t>
            </w:r>
            <w:r w:rsidRPr="00D07D8F">
              <w:rPr>
                <w:rFonts w:ascii="Arial" w:hAnsi="Arial" w:cs="Arial"/>
                <w:bCs/>
                <w:sz w:val="22"/>
                <w:szCs w:val="20"/>
              </w:rPr>
              <w:t>)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50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91B22" w:rsidRDefault="00F91B22" w:rsidP="00F91B2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Huvud/hals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Smärta vid palpation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F91B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Pr="00823EAE" w:rsidRDefault="00823EAE" w:rsidP="00A00150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823EAE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(Numrera alla skadorna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Lösrivet hår/ kala fläckar</w:t>
            </w:r>
          </w:p>
        </w:tc>
        <w:tc>
          <w:tcPr>
            <w:tcW w:w="133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Pr="00823EAE" w:rsidRDefault="00823EAE" w:rsidP="00A00150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823EAE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på kroppsmallen och i TC-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Hudsvullnad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Pr="00823EAE" w:rsidRDefault="00823EAE" w:rsidP="00A00150">
            <w:pPr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823EAE">
              <w:rPr>
                <w:rFonts w:ascii="Arial" w:hAnsi="Arial" w:cs="Arial"/>
                <w:b/>
                <w:bCs/>
                <w:i/>
                <w:sz w:val="20"/>
                <w:szCs w:val="20"/>
              </w:rPr>
              <w:t>Journalen)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Hudavskrapning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Hudmissfärgning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D96F4C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Färg?</w:t>
            </w: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Traumatiskt sår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Öron</w:t>
            </w:r>
          </w:p>
        </w:tc>
        <w:tc>
          <w:tcPr>
            <w:tcW w:w="292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1D7E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B263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0E614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Ögon</w:t>
            </w:r>
          </w:p>
        </w:tc>
        <w:tc>
          <w:tcPr>
            <w:tcW w:w="292" w:type="dxa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1D7E5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1D7E5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0E614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0E61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Munhåla och svalg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2635B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B2635B" w:rsidRDefault="00B2635B">
            <w:r w:rsidRPr="006E4919">
              <w:rPr>
                <w:rFonts w:ascii="Arial" w:hAnsi="Arial" w:cs="Arial"/>
                <w:b/>
                <w:sz w:val="16"/>
                <w:szCs w:val="16"/>
              </w:rPr>
              <w:t>BESKRIV VAD SOM UNDERSÖKTS</w:t>
            </w:r>
            <w:r w:rsidRPr="006E4919">
              <w:rPr>
                <w:rFonts w:ascii="Arial" w:hAnsi="Arial" w:cs="Arial"/>
                <w:sz w:val="16"/>
                <w:szCs w:val="16"/>
              </w:rPr>
              <w:t>!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635B" w:rsidRDefault="00B2635B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2635B" w:rsidRDefault="00B2635B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2635B" w:rsidRDefault="00B2635B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:rsidR="00B2635B" w:rsidRDefault="00B2635B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Bål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Smärta vid palpation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C1965">
              <w:rPr>
                <w:rFonts w:ascii="Arial" w:hAnsi="Arial" w:cs="Arial"/>
                <w:bCs/>
                <w:sz w:val="20"/>
                <w:szCs w:val="20"/>
              </w:rPr>
              <w:t>(Numrera skadorna)</w:t>
            </w:r>
          </w:p>
          <w:p w:rsidR="00B2635B" w:rsidRPr="006C1965" w:rsidRDefault="00B2635B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Hudsvullnad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B2635B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35B">
              <w:rPr>
                <w:rFonts w:ascii="Arial" w:hAnsi="Arial" w:cs="Arial"/>
                <w:b/>
                <w:sz w:val="16"/>
                <w:szCs w:val="16"/>
              </w:rPr>
              <w:t>BESKRIV VAD SOM UNDERSÖKTS</w:t>
            </w:r>
            <w:r w:rsidRPr="00B2635B">
              <w:rPr>
                <w:rFonts w:ascii="Arial" w:hAnsi="Arial" w:cs="Arial"/>
                <w:sz w:val="16"/>
                <w:szCs w:val="16"/>
              </w:rPr>
              <w:t>!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Hudmissfärgning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3A227E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Färg?</w:t>
            </w: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Hudavskrapning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Traumatiskt sår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Övre extremiteter  </w:t>
            </w:r>
          </w:p>
        </w:tc>
        <w:tc>
          <w:tcPr>
            <w:tcW w:w="292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Smärta vid palpation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  <w:r w:rsidRPr="00823EAE">
              <w:rPr>
                <w:rFonts w:ascii="Arial" w:hAnsi="Arial" w:cs="Arial"/>
                <w:b/>
                <w:sz w:val="20"/>
                <w:szCs w:val="20"/>
              </w:rPr>
              <w:t>BESKRIV VAD SOM UNDERSÖKTS</w:t>
            </w:r>
            <w:r>
              <w:rPr>
                <w:rFonts w:ascii="Arial" w:hAnsi="Arial" w:cs="Arial"/>
                <w:b/>
                <w:sz w:val="20"/>
                <w:szCs w:val="20"/>
              </w:rPr>
              <w:t>!</w:t>
            </w:r>
          </w:p>
        </w:tc>
      </w:tr>
      <w:tr w:rsidR="006460DF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Pr="006C1965" w:rsidRDefault="006C1965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C1965">
              <w:rPr>
                <w:rFonts w:ascii="Arial" w:hAnsi="Arial" w:cs="Arial"/>
                <w:bCs/>
                <w:sz w:val="20"/>
                <w:szCs w:val="20"/>
              </w:rPr>
              <w:t>(Numrera skadorna)</w:t>
            </w: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Hudsvullnad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Hudmissfärgning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3A227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Färg?</w:t>
            </w: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Hudavskrapning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Traumatiskt sår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D07D8F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br w:type="page"/>
            </w:r>
            <w:r w:rsidR="006460DF">
              <w:rPr>
                <w:rFonts w:ascii="Arial" w:hAnsi="Arial" w:cs="Arial"/>
                <w:b/>
                <w:bCs/>
                <w:sz w:val="20"/>
                <w:szCs w:val="20"/>
              </w:rPr>
              <w:t>Nedre extremiteter</w:t>
            </w:r>
          </w:p>
        </w:tc>
        <w:tc>
          <w:tcPr>
            <w:tcW w:w="292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Smärta vid palpation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  <w:r w:rsidR="00823EAE" w:rsidRPr="00823EAE">
              <w:rPr>
                <w:rFonts w:ascii="Arial" w:hAnsi="Arial" w:cs="Arial"/>
                <w:b/>
                <w:sz w:val="20"/>
                <w:szCs w:val="20"/>
              </w:rPr>
              <w:t>BESKRIV VAD SOM UNDERSÖKTS</w:t>
            </w:r>
            <w:r w:rsidR="00823EAE">
              <w:rPr>
                <w:rFonts w:ascii="Arial" w:hAnsi="Arial" w:cs="Arial"/>
                <w:b/>
                <w:sz w:val="20"/>
                <w:szCs w:val="20"/>
              </w:rPr>
              <w:t>!</w:t>
            </w:r>
          </w:p>
        </w:tc>
      </w:tr>
      <w:tr w:rsidR="006460DF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Pr="006C1965" w:rsidRDefault="006C1965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C1965">
              <w:rPr>
                <w:rFonts w:ascii="Arial" w:hAnsi="Arial" w:cs="Arial"/>
                <w:bCs/>
                <w:sz w:val="20"/>
                <w:szCs w:val="20"/>
              </w:rPr>
              <w:t>(Numrera skadorna)</w:t>
            </w:r>
          </w:p>
        </w:tc>
        <w:tc>
          <w:tcPr>
            <w:tcW w:w="2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Hudsvullnad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546293">
        <w:trPr>
          <w:gridAfter w:val="2"/>
          <w:wAfter w:w="5283" w:type="dxa"/>
          <w:trHeight w:val="300"/>
        </w:trPr>
        <w:tc>
          <w:tcPr>
            <w:tcW w:w="292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B2635B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35B">
              <w:rPr>
                <w:rFonts w:ascii="Arial" w:hAnsi="Arial" w:cs="Arial"/>
                <w:b/>
                <w:sz w:val="16"/>
                <w:szCs w:val="16"/>
              </w:rPr>
              <w:t>BESKRIV VAD SOM UNDERSÖKTS</w:t>
            </w:r>
            <w:r w:rsidRPr="00B2635B">
              <w:rPr>
                <w:rFonts w:ascii="Arial" w:hAnsi="Arial" w:cs="Arial"/>
                <w:sz w:val="16"/>
                <w:szCs w:val="16"/>
              </w:rPr>
              <w:t>!</w:t>
            </w:r>
          </w:p>
        </w:tc>
        <w:tc>
          <w:tcPr>
            <w:tcW w:w="2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Hudmissfärgning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3A227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Färg?</w:t>
            </w: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DC5224">
        <w:trPr>
          <w:gridAfter w:val="2"/>
          <w:wAfter w:w="5283" w:type="dxa"/>
          <w:trHeight w:val="300"/>
        </w:trPr>
        <w:tc>
          <w:tcPr>
            <w:tcW w:w="29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Hudavskrapning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DC5224">
        <w:trPr>
          <w:gridAfter w:val="2"/>
          <w:wAfter w:w="5283" w:type="dxa"/>
          <w:trHeight w:val="300"/>
        </w:trPr>
        <w:tc>
          <w:tcPr>
            <w:tcW w:w="292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3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Traumatiskt sår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D78EF" w:rsidRDefault="002D78EF"/>
    <w:p w:rsidR="00DA490E" w:rsidRDefault="00DA490E"/>
    <w:tbl>
      <w:tblPr>
        <w:tblW w:w="1322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340"/>
        <w:gridCol w:w="894"/>
        <w:gridCol w:w="1623"/>
        <w:gridCol w:w="252"/>
        <w:gridCol w:w="642"/>
        <w:gridCol w:w="443"/>
        <w:gridCol w:w="894"/>
        <w:gridCol w:w="2807"/>
        <w:gridCol w:w="894"/>
        <w:gridCol w:w="1196"/>
      </w:tblGrid>
      <w:tr w:rsidR="006460DF" w:rsidTr="00DC5224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6460DF" w:rsidRPr="006460DF" w:rsidRDefault="006460DF" w:rsidP="00CB065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460DF">
              <w:rPr>
                <w:rFonts w:ascii="Arial" w:hAnsi="Arial" w:cs="Arial"/>
                <w:b/>
                <w:bCs/>
                <w:sz w:val="28"/>
                <w:szCs w:val="28"/>
              </w:rPr>
              <w:t>KÖNSORGAN</w:t>
            </w:r>
            <w:r w:rsidR="00F41AD8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C5224" w:rsidRPr="00CB0653">
              <w:rPr>
                <w:rFonts w:ascii="Arial" w:hAnsi="Arial" w:cs="Arial"/>
                <w:b/>
                <w:bCs/>
                <w:sz w:val="28"/>
                <w:szCs w:val="20"/>
              </w:rPr>
              <w:t>Kvinna</w:t>
            </w:r>
          </w:p>
        </w:tc>
        <w:tc>
          <w:tcPr>
            <w:tcW w:w="292" w:type="dxa"/>
            <w:tcBorders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6460DF" w:rsidRPr="00823EAE" w:rsidRDefault="00823EAE" w:rsidP="00A001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3EAE">
              <w:rPr>
                <w:rFonts w:ascii="Arial" w:hAnsi="Arial" w:cs="Arial"/>
                <w:b/>
                <w:sz w:val="20"/>
                <w:szCs w:val="20"/>
              </w:rPr>
              <w:t>BESKRIV STATUS!</w:t>
            </w:r>
          </w:p>
        </w:tc>
      </w:tr>
      <w:tr w:rsidR="006460DF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Yttre genitalia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Smärta vid palpation</w:t>
            </w:r>
          </w:p>
        </w:tc>
        <w:tc>
          <w:tcPr>
            <w:tcW w:w="133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Pr="006460DF" w:rsidRDefault="006460DF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60DF">
              <w:rPr>
                <w:rFonts w:ascii="Arial" w:hAnsi="Arial" w:cs="Arial"/>
                <w:bCs/>
                <w:sz w:val="20"/>
                <w:szCs w:val="20"/>
              </w:rPr>
              <w:t xml:space="preserve">   </w:t>
            </w:r>
            <w:r w:rsidR="006C1965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6460DF">
              <w:rPr>
                <w:rFonts w:ascii="Arial" w:hAnsi="Arial" w:cs="Arial"/>
                <w:bCs/>
                <w:sz w:val="20"/>
                <w:szCs w:val="20"/>
              </w:rPr>
              <w:t xml:space="preserve"> Mödomskrans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E64929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6460DF">
              <w:rPr>
                <w:rFonts w:ascii="Arial" w:hAnsi="Arial" w:cs="Arial"/>
                <w:sz w:val="20"/>
                <w:szCs w:val="20"/>
              </w:rPr>
              <w:t>vullnad</w:t>
            </w:r>
          </w:p>
        </w:tc>
        <w:tc>
          <w:tcPr>
            <w:tcW w:w="133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Pr="006460DF" w:rsidRDefault="006460DF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60DF">
              <w:rPr>
                <w:rFonts w:ascii="Arial" w:hAnsi="Arial" w:cs="Arial"/>
                <w:bCs/>
                <w:sz w:val="20"/>
                <w:szCs w:val="20"/>
              </w:rPr>
              <w:t xml:space="preserve">    Mödomsöppning</w:t>
            </w:r>
            <w:r w:rsidR="006C1965">
              <w:rPr>
                <w:rFonts w:ascii="Arial" w:hAnsi="Arial" w:cs="Arial"/>
                <w:bCs/>
                <w:sz w:val="20"/>
                <w:szCs w:val="20"/>
              </w:rPr>
              <w:t>,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E64929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="006460DF">
              <w:rPr>
                <w:rFonts w:ascii="Arial" w:hAnsi="Arial" w:cs="Arial"/>
                <w:sz w:val="20"/>
                <w:szCs w:val="20"/>
              </w:rPr>
              <w:t>issfärgning</w:t>
            </w:r>
          </w:p>
        </w:tc>
        <w:tc>
          <w:tcPr>
            <w:tcW w:w="133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3A227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Färg?</w:t>
            </w: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460DF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Pr="006C1965" w:rsidRDefault="006C1965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</w:t>
            </w:r>
            <w:r w:rsidRPr="006C1965">
              <w:rPr>
                <w:rFonts w:ascii="Arial" w:hAnsi="Arial" w:cs="Arial"/>
                <w:bCs/>
                <w:sz w:val="20"/>
                <w:szCs w:val="20"/>
              </w:rPr>
              <w:t>Slidförgård var för sig)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460DF" w:rsidRDefault="00823EAE" w:rsidP="00D3073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Hudav</w:t>
            </w:r>
            <w:r w:rsidR="006460DF">
              <w:rPr>
                <w:rFonts w:ascii="Arial" w:hAnsi="Arial" w:cs="Arial"/>
                <w:sz w:val="20"/>
                <w:szCs w:val="20"/>
              </w:rPr>
              <w:t>skrapning</w:t>
            </w:r>
          </w:p>
        </w:tc>
        <w:tc>
          <w:tcPr>
            <w:tcW w:w="133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6460DF" w:rsidRDefault="006460DF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Vaginalundersökning</w:t>
            </w:r>
          </w:p>
        </w:tc>
        <w:tc>
          <w:tcPr>
            <w:tcW w:w="292" w:type="dxa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185280" w:rsidP="006348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823EAE">
              <w:rPr>
                <w:rFonts w:ascii="Arial" w:hAnsi="Arial" w:cs="Arial"/>
                <w:sz w:val="20"/>
                <w:szCs w:val="20"/>
              </w:rPr>
              <w:t>lemhinnemissfärgning</w:t>
            </w:r>
          </w:p>
        </w:tc>
        <w:tc>
          <w:tcPr>
            <w:tcW w:w="1337" w:type="dxa"/>
            <w:gridSpan w:val="3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  <w:r w:rsidRPr="00823EAE">
              <w:rPr>
                <w:rFonts w:ascii="Arial" w:hAnsi="Arial" w:cs="Arial"/>
                <w:b/>
                <w:sz w:val="20"/>
                <w:szCs w:val="20"/>
              </w:rPr>
              <w:t>BESKRIV STATUS!</w:t>
            </w:r>
          </w:p>
        </w:tc>
      </w:tr>
      <w:tr w:rsidR="00823EAE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Pr="006460DF" w:rsidRDefault="00823EAE" w:rsidP="0018528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60DF"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185280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Pr="006460DF">
              <w:rPr>
                <w:rFonts w:ascii="Arial" w:hAnsi="Arial" w:cs="Arial"/>
                <w:bCs/>
                <w:sz w:val="20"/>
                <w:szCs w:val="20"/>
              </w:rPr>
              <w:t>Slidöppning storlek</w:t>
            </w: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185280" w:rsidP="006348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823EAE">
              <w:rPr>
                <w:rFonts w:ascii="Arial" w:hAnsi="Arial" w:cs="Arial"/>
                <w:sz w:val="20"/>
                <w:szCs w:val="20"/>
              </w:rPr>
              <w:t>lemhinneavskrapning</w:t>
            </w:r>
          </w:p>
        </w:tc>
        <w:tc>
          <w:tcPr>
            <w:tcW w:w="1337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Pr="006460DF" w:rsidRDefault="00823EAE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60DF">
              <w:rPr>
                <w:rFonts w:ascii="Arial" w:hAnsi="Arial" w:cs="Arial"/>
                <w:bCs/>
                <w:sz w:val="20"/>
                <w:szCs w:val="20"/>
              </w:rPr>
              <w:t xml:space="preserve">   Slidvägg</w:t>
            </w:r>
          </w:p>
        </w:tc>
        <w:tc>
          <w:tcPr>
            <w:tcW w:w="292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63481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63481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Traumatiskt sår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3EAE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Pr="006460DF" w:rsidRDefault="00823EAE" w:rsidP="00A00150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60DF">
              <w:rPr>
                <w:rFonts w:ascii="Arial" w:hAnsi="Arial" w:cs="Arial"/>
                <w:bCs/>
                <w:sz w:val="20"/>
                <w:szCs w:val="20"/>
              </w:rPr>
              <w:t xml:space="preserve">   Livmodertapp</w:t>
            </w:r>
            <w:r w:rsidR="00185280">
              <w:rPr>
                <w:rFonts w:ascii="Arial" w:hAnsi="Arial" w:cs="Arial"/>
                <w:bCs/>
                <w:sz w:val="20"/>
                <w:szCs w:val="20"/>
              </w:rPr>
              <w:t>)</w:t>
            </w:r>
          </w:p>
        </w:tc>
        <w:tc>
          <w:tcPr>
            <w:tcW w:w="2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E02A1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E02A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823EAE" w:rsidRDefault="00823EA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653" w:rsidTr="00546293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 w:rsidR="00546293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Förstoringsinstrument, 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Pr="00612F33" w:rsidRDefault="00CB0653" w:rsidP="00B032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7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138" w:type="dxa"/>
            <w:gridSpan w:val="2"/>
            <w:vAlign w:val="center"/>
          </w:tcPr>
          <w:p w:rsidR="00CB0653" w:rsidRPr="00612F33" w:rsidRDefault="00CB0653" w:rsidP="00B032B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CB065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Ultraljud </w:t>
            </w:r>
          </w:p>
        </w:tc>
        <w:tc>
          <w:tcPr>
            <w:tcW w:w="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13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065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CB065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Wet smear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Spermier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065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B032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DC5224" w:rsidTr="00F87677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DC5224" w:rsidRPr="006460DF" w:rsidRDefault="00DC5224" w:rsidP="00DC522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460DF">
              <w:rPr>
                <w:rFonts w:ascii="Arial" w:hAnsi="Arial" w:cs="Arial"/>
                <w:b/>
                <w:bCs/>
                <w:sz w:val="28"/>
                <w:szCs w:val="28"/>
              </w:rPr>
              <w:t>KÖNSORGAN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8"/>
                <w:szCs w:val="20"/>
              </w:rPr>
              <w:t xml:space="preserve">Man </w:t>
            </w:r>
          </w:p>
        </w:tc>
        <w:tc>
          <w:tcPr>
            <w:tcW w:w="292" w:type="dxa"/>
            <w:tcBorders>
              <w:left w:val="single" w:sz="2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F87677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F87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Default="00DC5224" w:rsidP="00F87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C5224" w:rsidRPr="00823EAE" w:rsidRDefault="00DC5224" w:rsidP="00F876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3EAE">
              <w:rPr>
                <w:rFonts w:ascii="Arial" w:hAnsi="Arial" w:cs="Arial"/>
                <w:b/>
                <w:sz w:val="20"/>
                <w:szCs w:val="20"/>
              </w:rPr>
              <w:t>BESKRIV STATUS!</w:t>
            </w:r>
          </w:p>
        </w:tc>
      </w:tr>
      <w:tr w:rsidR="00F41AD8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Yttre genitalia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Smärta vid palpation</w:t>
            </w:r>
          </w:p>
        </w:tc>
        <w:tc>
          <w:tcPr>
            <w:tcW w:w="133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1AD8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Pr="006460DF" w:rsidRDefault="00F41AD8" w:rsidP="00F41AD8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Pung, penisskaft, förhud, ollon</w:t>
            </w:r>
            <w:r w:rsidRPr="006C1965">
              <w:rPr>
                <w:rFonts w:ascii="Arial" w:hAnsi="Arial" w:cs="Arial"/>
                <w:bCs/>
                <w:sz w:val="20"/>
                <w:szCs w:val="20"/>
              </w:rPr>
              <w:t xml:space="preserve"> var för sig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Svullnad</w:t>
            </w:r>
          </w:p>
        </w:tc>
        <w:tc>
          <w:tcPr>
            <w:tcW w:w="133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1AD8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Pr="006460DF" w:rsidRDefault="00F41AD8" w:rsidP="00F41AD8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460DF">
              <w:rPr>
                <w:rFonts w:ascii="Arial" w:hAnsi="Arial" w:cs="Arial"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Missfärgning</w:t>
            </w:r>
          </w:p>
        </w:tc>
        <w:tc>
          <w:tcPr>
            <w:tcW w:w="133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3A227E" w:rsidP="00F41A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Färg?</w:t>
            </w: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41AD8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Pr="006C1965" w:rsidRDefault="00F41AD8" w:rsidP="00F41AD8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Hudavskrapning</w:t>
            </w:r>
          </w:p>
        </w:tc>
        <w:tc>
          <w:tcPr>
            <w:tcW w:w="133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2F33" w:rsidTr="00DC5224">
        <w:trPr>
          <w:trHeight w:val="300"/>
        </w:trPr>
        <w:tc>
          <w:tcPr>
            <w:tcW w:w="32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center"/>
          </w:tcPr>
          <w:p w:rsidR="00612F33" w:rsidRDefault="00612F33" w:rsidP="0082744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Kolposkopi, vad?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12F33" w:rsidRDefault="00612F33" w:rsidP="00C344A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12F33" w:rsidRPr="00612F33" w:rsidRDefault="00612F33" w:rsidP="0082744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12F33" w:rsidRDefault="00612F33" w:rsidP="0082744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78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612F33" w:rsidRDefault="00612F33" w:rsidP="00EA3A3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138" w:type="dxa"/>
            <w:gridSpan w:val="2"/>
            <w:vAlign w:val="center"/>
          </w:tcPr>
          <w:p w:rsidR="00612F33" w:rsidRPr="00612F33" w:rsidRDefault="00612F33" w:rsidP="00A312D7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F41AD8" w:rsidTr="00DC5224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F41AD8" w:rsidRPr="006460DF" w:rsidRDefault="00F41AD8" w:rsidP="007056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C5224">
              <w:rPr>
                <w:rFonts w:ascii="Arial" w:hAnsi="Arial" w:cs="Arial"/>
                <w:b/>
                <w:sz w:val="32"/>
                <w:szCs w:val="20"/>
              </w:rPr>
              <w:t>Ändtarmsöppning</w:t>
            </w:r>
          </w:p>
        </w:tc>
        <w:tc>
          <w:tcPr>
            <w:tcW w:w="292" w:type="dxa"/>
            <w:tcBorders>
              <w:top w:val="nil"/>
              <w:left w:val="single" w:sz="1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F41AD8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70564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DC5224">
        <w:trPr>
          <w:gridAfter w:val="1"/>
          <w:wAfter w:w="1244" w:type="dxa"/>
          <w:trHeight w:val="300"/>
        </w:trPr>
        <w:tc>
          <w:tcPr>
            <w:tcW w:w="3240" w:type="dxa"/>
            <w:tcBorders>
              <w:top w:val="single" w:sz="18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1"/>
          <w:wAfter w:w="1244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1"/>
          <w:wAfter w:w="1244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   </w:t>
            </w:r>
            <w:r w:rsidRPr="00546293">
              <w:rPr>
                <w:rFonts w:ascii="Arial" w:hAnsi="Arial" w:cs="Arial"/>
                <w:b/>
                <w:bCs/>
                <w:sz w:val="28"/>
                <w:szCs w:val="20"/>
              </w:rPr>
              <w:t>Proktoskopi</w:t>
            </w:r>
            <w:r w:rsidR="00DC5224">
              <w:rPr>
                <w:rFonts w:ascii="Arial" w:hAnsi="Arial" w:cs="Arial"/>
                <w:b/>
                <w:bCs/>
                <w:sz w:val="28"/>
                <w:szCs w:val="20"/>
              </w:rPr>
              <w:t>: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1"/>
          <w:wAfter w:w="1244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1"/>
          <w:wAfter w:w="1244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6293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62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1"/>
          <w:wAfter w:w="1244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Spårsäkringssats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Ja</w:t>
            </w:r>
          </w:p>
        </w:tc>
        <w:tc>
          <w:tcPr>
            <w:tcW w:w="2517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Nej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14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Provtagning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Pr="00546293" w:rsidRDefault="00546293" w:rsidP="00CB065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6293">
              <w:rPr>
                <w:rFonts w:ascii="Arial" w:hAnsi="Arial" w:cs="Arial"/>
                <w:b/>
                <w:sz w:val="20"/>
                <w:szCs w:val="20"/>
              </w:rPr>
              <w:t>Gc/Clamydia DNA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Pr="00546293" w:rsidRDefault="00546293" w:rsidP="00A001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46293">
              <w:rPr>
                <w:rFonts w:ascii="Arial" w:hAnsi="Arial" w:cs="Arial"/>
                <w:b/>
                <w:sz w:val="20"/>
                <w:szCs w:val="20"/>
              </w:rPr>
              <w:t xml:space="preserve">Lokaler: </w:t>
            </w: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HIV/Hepatit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54110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Syfilis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U-HCG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annan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Skadedokumenation </w:t>
            </w: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Digitalfoto : Minneskort nr: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Kroppsmallar</w:t>
            </w: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6293" w:rsidTr="00546293">
        <w:trPr>
          <w:gridAfter w:val="2"/>
          <w:wAfter w:w="2138" w:type="dxa"/>
          <w:trHeight w:val="300"/>
        </w:trPr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7056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70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46293" w:rsidRDefault="0054629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F5F51" w:rsidRDefault="007F5F51"/>
    <w:p w:rsidR="002E23C2" w:rsidRDefault="007F5F51">
      <w:r>
        <w:br w:type="page"/>
      </w:r>
    </w:p>
    <w:tbl>
      <w:tblPr>
        <w:tblW w:w="1275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"/>
        <w:gridCol w:w="454"/>
        <w:gridCol w:w="2381"/>
        <w:gridCol w:w="1151"/>
        <w:gridCol w:w="267"/>
        <w:gridCol w:w="667"/>
        <w:gridCol w:w="200"/>
        <w:gridCol w:w="1043"/>
        <w:gridCol w:w="609"/>
        <w:gridCol w:w="728"/>
        <w:gridCol w:w="609"/>
        <w:gridCol w:w="748"/>
        <w:gridCol w:w="598"/>
        <w:gridCol w:w="609"/>
        <w:gridCol w:w="130"/>
        <w:gridCol w:w="1955"/>
      </w:tblGrid>
      <w:tr w:rsidR="00F41AD8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noWrap/>
            <w:vAlign w:val="center"/>
          </w:tcPr>
          <w:p w:rsidR="00F41AD8" w:rsidRDefault="00F41AD8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ÅTGÄRD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gridSpan w:val="3"/>
            <w:tcBorders>
              <w:left w:val="single" w:sz="24" w:space="0" w:color="auto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F41AD8" w:rsidRDefault="00F41AD8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4FA2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4FA2" w:rsidRPr="0051460E" w:rsidRDefault="0051460E" w:rsidP="002E23C2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51460E">
              <w:rPr>
                <w:rFonts w:ascii="Arial Unicode MS" w:eastAsia="Arial Unicode MS" w:hAnsi="Arial Unicode MS" w:cs="Arial Unicode MS"/>
                <w:b/>
                <w:szCs w:val="20"/>
              </w:rPr>
              <w:t>Postexpositionsprofylax</w:t>
            </w: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4FA2" w:rsidRDefault="00BB4FA2" w:rsidP="002E23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B4FA2" w:rsidRDefault="00BB4FA2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B4FA2" w:rsidRDefault="00BB4FA2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BB4FA2" w:rsidRDefault="00BB4FA2" w:rsidP="00BB4F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6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5146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5120" w:type="dxa"/>
            <w:gridSpan w:val="6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Pr="002E23C2" w:rsidRDefault="0051460E" w:rsidP="0051460E">
            <w:pPr>
              <w:rPr>
                <w:rFonts w:ascii="Arial Unicode MS" w:eastAsia="Arial Unicode MS" w:hAnsi="Arial Unicode MS" w:cs="Arial Unicode MS"/>
                <w:b/>
                <w:sz w:val="28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HIV</w:t>
            </w:r>
          </w:p>
        </w:tc>
        <w:tc>
          <w:tcPr>
            <w:tcW w:w="1652" w:type="dxa"/>
            <w:gridSpan w:val="2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B4F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609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5146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12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5146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Hepatit</w:t>
            </w: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B4F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60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5146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12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5146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Akut p-piller</w:t>
            </w: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B4F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609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514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512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Pr="0051460E" w:rsidRDefault="0051460E" w:rsidP="0051460E">
            <w:pPr>
              <w:rPr>
                <w:rFonts w:ascii="Arial Unicode MS" w:eastAsia="Arial Unicode MS" w:hAnsi="Arial Unicode MS" w:cs="Arial Unicode MS"/>
                <w:sz w:val="28"/>
                <w:szCs w:val="20"/>
              </w:rPr>
            </w:pPr>
            <w:r w:rsidRPr="0051460E">
              <w:rPr>
                <w:rFonts w:ascii="Arial Unicode MS" w:eastAsia="Arial Unicode MS" w:hAnsi="Arial Unicode MS" w:cs="Arial Unicode MS"/>
                <w:sz w:val="22"/>
                <w:szCs w:val="20"/>
              </w:rPr>
              <w:t>Annan</w:t>
            </w: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B4FA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1460E" w:rsidRPr="002E23C2" w:rsidRDefault="0051460E" w:rsidP="002E23C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E23C2">
              <w:rPr>
                <w:rFonts w:ascii="Arial Unicode MS" w:eastAsia="Arial Unicode MS" w:hAnsi="Arial Unicode MS" w:cs="Arial Unicode MS"/>
                <w:b/>
                <w:sz w:val="28"/>
                <w:szCs w:val="20"/>
              </w:rPr>
              <w:t xml:space="preserve">  </w:t>
            </w:r>
            <w:r w:rsidRPr="002E23C2">
              <w:rPr>
                <w:rFonts w:ascii="Arial" w:hAnsi="Arial" w:cs="Arial"/>
                <w:b/>
                <w:sz w:val="28"/>
                <w:szCs w:val="20"/>
              </w:rPr>
              <w:t xml:space="preserve">Remiss 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2E23C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B4FA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5146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Ungdomsenheten</w:t>
            </w:r>
          </w:p>
        </w:tc>
        <w:tc>
          <w:tcPr>
            <w:tcW w:w="3937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2E23C2">
            <w:pPr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5146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P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460E">
              <w:rPr>
                <w:rFonts w:ascii="Arial Unicode MS" w:eastAsia="Arial Unicode MS" w:hAnsi="Arial Unicode MS" w:cs="Arial Unicode MS"/>
                <w:sz w:val="20"/>
                <w:szCs w:val="20"/>
              </w:rPr>
              <w:t>Maria Ungdom</w:t>
            </w:r>
          </w:p>
        </w:tc>
        <w:tc>
          <w:tcPr>
            <w:tcW w:w="3937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60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51460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P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460E">
              <w:rPr>
                <w:rFonts w:ascii="Arial Unicode MS" w:eastAsia="Arial Unicode MS" w:hAnsi="Arial Unicode MS" w:cs="Arial Unicode MS"/>
                <w:sz w:val="20"/>
                <w:szCs w:val="20"/>
              </w:rPr>
              <w:t>Venhälsan</w:t>
            </w:r>
          </w:p>
        </w:tc>
        <w:tc>
          <w:tcPr>
            <w:tcW w:w="3937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00CE" w:rsidTr="008A00CE">
        <w:trPr>
          <w:trHeight w:val="300"/>
        </w:trPr>
        <w:tc>
          <w:tcPr>
            <w:tcW w:w="609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A00CE" w:rsidRDefault="008A00CE" w:rsidP="00DF0BB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4920" w:type="dxa"/>
            <w:gridSpan w:val="5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A00CE" w:rsidRPr="0051460E" w:rsidRDefault="008A00CE" w:rsidP="00DF0BBA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Enheten för sexuell hälsa / hudmottagningen</w:t>
            </w:r>
          </w:p>
        </w:tc>
        <w:tc>
          <w:tcPr>
            <w:tcW w:w="3937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A00CE" w:rsidRDefault="008A00CE" w:rsidP="00DF0B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A00CE" w:rsidRDefault="008A00CE" w:rsidP="00DF0B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8A00CE" w:rsidRDefault="008A00CE" w:rsidP="00DF0BB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609" w:type="dxa"/>
            <w:tcBorders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51460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P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460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Annan </w:t>
            </w:r>
          </w:p>
        </w:tc>
        <w:tc>
          <w:tcPr>
            <w:tcW w:w="3937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3"/>
          <w:wAfter w:w="2694" w:type="dxa"/>
          <w:trHeight w:val="300"/>
        </w:trPr>
        <w:tc>
          <w:tcPr>
            <w:tcW w:w="48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1460E" w:rsidRPr="00BB4FA2" w:rsidRDefault="0051460E" w:rsidP="002E23C2">
            <w:pP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BB4FA2">
              <w:rPr>
                <w:rFonts w:ascii="Arial" w:hAnsi="Arial" w:cs="Arial"/>
                <w:b/>
                <w:sz w:val="28"/>
                <w:szCs w:val="20"/>
              </w:rPr>
              <w:t xml:space="preserve">Anmälan myndighet  </w:t>
            </w:r>
          </w:p>
        </w:tc>
        <w:tc>
          <w:tcPr>
            <w:tcW w:w="19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1063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38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Pr="002E23C2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Sociala myndighet §14</w:t>
            </w:r>
          </w:p>
        </w:tc>
        <w:tc>
          <w:tcPr>
            <w:tcW w:w="3937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Distrikt:</w:t>
            </w:r>
          </w:p>
        </w:tc>
        <w:tc>
          <w:tcPr>
            <w:tcW w:w="1337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106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P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51460E">
              <w:rPr>
                <w:rFonts w:ascii="Arial Unicode MS" w:eastAsia="Arial Unicode MS" w:hAnsi="Arial Unicode MS" w:cs="Arial Unicode MS"/>
                <w:sz w:val="20"/>
                <w:szCs w:val="20"/>
              </w:rPr>
              <w:t>Polis</w:t>
            </w: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Distrikt:</w:t>
            </w: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106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</w:rPr>
              <w:t>❑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</w:rPr>
              <w:t>Sjukskrivning</w:t>
            </w: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106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185280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8"/>
                <w:szCs w:val="20"/>
              </w:rPr>
              <w:t>Övrigt</w:t>
            </w:r>
            <w:r w:rsidRPr="00BB4FA2">
              <w:rPr>
                <w:rFonts w:ascii="Arial" w:hAnsi="Arial" w:cs="Arial"/>
                <w:b/>
                <w:sz w:val="28"/>
                <w:szCs w:val="20"/>
              </w:rPr>
              <w:t xml:space="preserve">  </w:t>
            </w:r>
          </w:p>
        </w:tc>
        <w:tc>
          <w:tcPr>
            <w:tcW w:w="23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  <w:highlight w:val="yellow"/>
              </w:rPr>
            </w:pP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106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  <w:highlight w:val="yellow"/>
              </w:rPr>
            </w:pP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106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  <w:highlight w:val="yellow"/>
              </w:rPr>
            </w:pP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106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  <w:highlight w:val="yellow"/>
              </w:rPr>
            </w:pP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106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  <w:highlight w:val="yellow"/>
              </w:rPr>
            </w:pPr>
          </w:p>
        </w:tc>
        <w:tc>
          <w:tcPr>
            <w:tcW w:w="3937" w:type="dxa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:rsidR="0051460E" w:rsidRDefault="0051460E" w:rsidP="00DC522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2635B">
              <w:rPr>
                <w:rFonts w:ascii="Arial" w:hAnsi="Arial" w:cs="Arial"/>
                <w:b/>
                <w:bCs/>
                <w:sz w:val="32"/>
                <w:szCs w:val="20"/>
              </w:rPr>
              <w:t>B</w:t>
            </w:r>
            <w:r w:rsidR="00DC5224">
              <w:rPr>
                <w:rFonts w:ascii="Arial" w:hAnsi="Arial" w:cs="Arial"/>
                <w:b/>
                <w:bCs/>
                <w:sz w:val="32"/>
                <w:szCs w:val="20"/>
              </w:rPr>
              <w:t>EDÖMNING</w:t>
            </w: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2635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263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SAMMANFATTA ANAMNES OCH STATUS</w:t>
            </w: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263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263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263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2635B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263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263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B263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460E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51460E" w:rsidRDefault="0051460E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F51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F51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F51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F51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F51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F51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653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653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0653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CB0653" w:rsidRDefault="00CB0653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F5F51" w:rsidTr="008A00CE">
        <w:trPr>
          <w:gridAfter w:val="2"/>
          <w:wAfter w:w="2085" w:type="dxa"/>
          <w:trHeight w:val="300"/>
        </w:trPr>
        <w:tc>
          <w:tcPr>
            <w:tcW w:w="4595" w:type="dxa"/>
            <w:gridSpan w:val="4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D3073C">
            <w:pPr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7" w:type="dxa"/>
            <w:gridSpan w:val="2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55" w:type="dxa"/>
            <w:gridSpan w:val="3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noWrap/>
            <w:vAlign w:val="center"/>
          </w:tcPr>
          <w:p w:rsidR="007F5F51" w:rsidRDefault="007F5F51" w:rsidP="00A001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518E" w:rsidRDefault="0041518E" w:rsidP="0063481C"/>
    <w:sectPr w:rsidR="0041518E" w:rsidSect="006D1117">
      <w:headerReference w:type="default" r:id="rId6"/>
      <w:footerReference w:type="default" r:id="rId7"/>
      <w:pgSz w:w="11906" w:h="16838"/>
      <w:pgMar w:top="1417" w:right="1417" w:bottom="89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7677" w:rsidRDefault="00F87677" w:rsidP="00D92669">
      <w:r>
        <w:separator/>
      </w:r>
    </w:p>
  </w:endnote>
  <w:endnote w:type="continuationSeparator" w:id="0">
    <w:p w:rsidR="00F87677" w:rsidRDefault="00F87677" w:rsidP="00D92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90E" w:rsidRDefault="00DA490E">
    <w:pPr>
      <w:pStyle w:val="Sidfot"/>
    </w:pPr>
  </w:p>
  <w:p w:rsidR="00410B56" w:rsidRDefault="00410B56">
    <w:pPr>
      <w:pStyle w:val="Sidfot"/>
    </w:pPr>
    <w:r>
      <w:t xml:space="preserve">  </w:t>
    </w:r>
  </w:p>
  <w:p w:rsidR="00410B56" w:rsidRDefault="00410B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7677" w:rsidRDefault="00F87677" w:rsidP="00D92669">
      <w:r>
        <w:separator/>
      </w:r>
    </w:p>
  </w:footnote>
  <w:footnote w:type="continuationSeparator" w:id="0">
    <w:p w:rsidR="00F87677" w:rsidRDefault="00F87677" w:rsidP="00D92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B56" w:rsidRDefault="00410B56" w:rsidP="007F5F51">
    <w:pPr>
      <w:pStyle w:val="Sidhuvud"/>
    </w:pPr>
    <w:r>
      <w:rPr>
        <w:rFonts w:ascii="Arial" w:hAnsi="Arial" w:cs="Arial"/>
        <w:b/>
        <w:bCs/>
        <w:sz w:val="32"/>
        <w:szCs w:val="32"/>
      </w:rPr>
      <w:t>Forensiskt akutbesök- mall läkare</w:t>
    </w:r>
    <w:r>
      <w:rPr>
        <w:rFonts w:ascii="Arial" w:hAnsi="Arial" w:cs="Arial"/>
        <w:b/>
        <w:bCs/>
        <w:sz w:val="32"/>
        <w:szCs w:val="32"/>
      </w:rPr>
      <w:tab/>
    </w:r>
    <w:r w:rsidRPr="00FB1717">
      <w:rPr>
        <w:rFonts w:ascii="Arial" w:hAnsi="Arial" w:cs="Arial"/>
        <w:b/>
        <w:bCs/>
        <w:sz w:val="32"/>
        <w:szCs w:val="32"/>
      </w:rPr>
      <w:t xml:space="preserve">Sidan </w:t>
    </w:r>
    <w:r w:rsidR="00113E97" w:rsidRPr="00FB1717">
      <w:rPr>
        <w:rFonts w:ascii="Arial" w:hAnsi="Arial" w:cs="Arial"/>
        <w:b/>
        <w:bCs/>
        <w:sz w:val="32"/>
        <w:szCs w:val="32"/>
      </w:rPr>
      <w:fldChar w:fldCharType="begin"/>
    </w:r>
    <w:r w:rsidRPr="00FB1717">
      <w:rPr>
        <w:rFonts w:ascii="Arial" w:hAnsi="Arial" w:cs="Arial"/>
        <w:b/>
        <w:bCs/>
        <w:sz w:val="32"/>
        <w:szCs w:val="32"/>
      </w:rPr>
      <w:instrText xml:space="preserve"> PAGE </w:instrText>
    </w:r>
    <w:r w:rsidR="00113E97" w:rsidRPr="00FB1717">
      <w:rPr>
        <w:rFonts w:ascii="Arial" w:hAnsi="Arial" w:cs="Arial"/>
        <w:b/>
        <w:bCs/>
        <w:sz w:val="32"/>
        <w:szCs w:val="32"/>
      </w:rPr>
      <w:fldChar w:fldCharType="separate"/>
    </w:r>
    <w:r w:rsidR="006B1CB1">
      <w:rPr>
        <w:rFonts w:ascii="Arial" w:hAnsi="Arial" w:cs="Arial"/>
        <w:b/>
        <w:bCs/>
        <w:noProof/>
        <w:sz w:val="32"/>
        <w:szCs w:val="32"/>
      </w:rPr>
      <w:t>2</w:t>
    </w:r>
    <w:r w:rsidR="00113E97" w:rsidRPr="00FB1717">
      <w:rPr>
        <w:rFonts w:ascii="Arial" w:hAnsi="Arial" w:cs="Arial"/>
        <w:b/>
        <w:bCs/>
        <w:sz w:val="32"/>
        <w:szCs w:val="32"/>
      </w:rPr>
      <w:fldChar w:fldCharType="end"/>
    </w:r>
    <w:r w:rsidRPr="00FB1717">
      <w:rPr>
        <w:rFonts w:ascii="Arial" w:hAnsi="Arial" w:cs="Arial"/>
        <w:b/>
        <w:bCs/>
        <w:sz w:val="32"/>
        <w:szCs w:val="32"/>
      </w:rPr>
      <w:t xml:space="preserve"> av </w:t>
    </w:r>
    <w:r w:rsidR="00113E97" w:rsidRPr="00FB1717">
      <w:rPr>
        <w:rFonts w:ascii="Arial" w:hAnsi="Arial" w:cs="Arial"/>
        <w:b/>
        <w:bCs/>
        <w:sz w:val="32"/>
        <w:szCs w:val="32"/>
      </w:rPr>
      <w:fldChar w:fldCharType="begin"/>
    </w:r>
    <w:r w:rsidRPr="00FB1717">
      <w:rPr>
        <w:rFonts w:ascii="Arial" w:hAnsi="Arial" w:cs="Arial"/>
        <w:b/>
        <w:bCs/>
        <w:sz w:val="32"/>
        <w:szCs w:val="32"/>
      </w:rPr>
      <w:instrText xml:space="preserve"> NUMPAGES </w:instrText>
    </w:r>
    <w:r w:rsidR="00113E97" w:rsidRPr="00FB1717">
      <w:rPr>
        <w:rFonts w:ascii="Arial" w:hAnsi="Arial" w:cs="Arial"/>
        <w:b/>
        <w:bCs/>
        <w:sz w:val="32"/>
        <w:szCs w:val="32"/>
      </w:rPr>
      <w:fldChar w:fldCharType="separate"/>
    </w:r>
    <w:r w:rsidR="006B1CB1">
      <w:rPr>
        <w:rFonts w:ascii="Arial" w:hAnsi="Arial" w:cs="Arial"/>
        <w:b/>
        <w:bCs/>
        <w:noProof/>
        <w:sz w:val="32"/>
        <w:szCs w:val="32"/>
      </w:rPr>
      <w:t>8</w:t>
    </w:r>
    <w:r w:rsidR="00113E97" w:rsidRPr="00FB1717">
      <w:rPr>
        <w:rFonts w:ascii="Arial" w:hAnsi="Arial" w:cs="Arial"/>
        <w:b/>
        <w:bCs/>
        <w:sz w:val="32"/>
        <w:szCs w:val="32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lcAvailableTexts" w:val="Fraser"/>
    <w:docVar w:name="lcCancel" w:val="Avbryt"/>
    <w:docVar w:name="lcCategory" w:val="Kategori"/>
    <w:docVar w:name="lcDescription" w:val="Beskrivning"/>
    <w:docVar w:name="lcDlgTitle" w:val="Frasbibliotek"/>
    <w:docVar w:name="lcInsert" w:val="Infoga"/>
    <w:docVar w:name="lcInsertReusableText" w:val="Välj från Frasbiblioteket..."/>
    <w:docVar w:name="lcPDFEMail" w:val="Konvertera till PDF och e-posta"/>
    <w:docVar w:name="lcPDFSave" w:val="Spara som PDF..."/>
    <w:docVar w:name="lcSave" w:val="Spara"/>
    <w:docVar w:name="lcSaveReusableText" w:val="Spara till Frasbiblioteket..."/>
    <w:docVar w:name="lcSearch" w:val="Sök"/>
    <w:docVar w:name="lcSearchAll" w:val="Sök Fraser"/>
    <w:docVar w:name="lcSearchFor" w:val="Sök efter:"/>
    <w:docVar w:name="lcTitle" w:val="Titel"/>
    <w:docVar w:name="SwDialogEnabled" w:val="False"/>
  </w:docVars>
  <w:rsids>
    <w:rsidRoot w:val="000810C3"/>
    <w:rsid w:val="00014CFE"/>
    <w:rsid w:val="000167D7"/>
    <w:rsid w:val="00024ACC"/>
    <w:rsid w:val="000266A9"/>
    <w:rsid w:val="0003365E"/>
    <w:rsid w:val="00062839"/>
    <w:rsid w:val="00080F13"/>
    <w:rsid w:val="000810C3"/>
    <w:rsid w:val="00096671"/>
    <w:rsid w:val="000A263C"/>
    <w:rsid w:val="000B47F5"/>
    <w:rsid w:val="000B6266"/>
    <w:rsid w:val="000C7672"/>
    <w:rsid w:val="000E614C"/>
    <w:rsid w:val="000F1D2B"/>
    <w:rsid w:val="000F76B9"/>
    <w:rsid w:val="00113E97"/>
    <w:rsid w:val="00116C09"/>
    <w:rsid w:val="00154F61"/>
    <w:rsid w:val="0015740E"/>
    <w:rsid w:val="00175DFF"/>
    <w:rsid w:val="00185280"/>
    <w:rsid w:val="0018555A"/>
    <w:rsid w:val="00190CAF"/>
    <w:rsid w:val="00194C99"/>
    <w:rsid w:val="00196D67"/>
    <w:rsid w:val="001B79F3"/>
    <w:rsid w:val="001C746B"/>
    <w:rsid w:val="001D5207"/>
    <w:rsid w:val="001D7E58"/>
    <w:rsid w:val="00232722"/>
    <w:rsid w:val="0023409E"/>
    <w:rsid w:val="00256EAD"/>
    <w:rsid w:val="002570A1"/>
    <w:rsid w:val="00283271"/>
    <w:rsid w:val="0028420D"/>
    <w:rsid w:val="002A347B"/>
    <w:rsid w:val="002C5DEA"/>
    <w:rsid w:val="002D78EF"/>
    <w:rsid w:val="002E23C2"/>
    <w:rsid w:val="00315253"/>
    <w:rsid w:val="00336EAB"/>
    <w:rsid w:val="00351A0D"/>
    <w:rsid w:val="0035432A"/>
    <w:rsid w:val="003724A2"/>
    <w:rsid w:val="003838CE"/>
    <w:rsid w:val="00383B93"/>
    <w:rsid w:val="003A0FD2"/>
    <w:rsid w:val="003A227E"/>
    <w:rsid w:val="003A4392"/>
    <w:rsid w:val="003D5D76"/>
    <w:rsid w:val="003E4805"/>
    <w:rsid w:val="00410B56"/>
    <w:rsid w:val="0041518E"/>
    <w:rsid w:val="00420F97"/>
    <w:rsid w:val="00431B53"/>
    <w:rsid w:val="004345EF"/>
    <w:rsid w:val="00461874"/>
    <w:rsid w:val="00477FEB"/>
    <w:rsid w:val="004B1284"/>
    <w:rsid w:val="004F2682"/>
    <w:rsid w:val="0051460E"/>
    <w:rsid w:val="00524A27"/>
    <w:rsid w:val="00527803"/>
    <w:rsid w:val="0054110F"/>
    <w:rsid w:val="00546293"/>
    <w:rsid w:val="00573079"/>
    <w:rsid w:val="00594530"/>
    <w:rsid w:val="0059509A"/>
    <w:rsid w:val="005E307C"/>
    <w:rsid w:val="005F288C"/>
    <w:rsid w:val="00612F33"/>
    <w:rsid w:val="006320D3"/>
    <w:rsid w:val="0063481C"/>
    <w:rsid w:val="00644390"/>
    <w:rsid w:val="006455F5"/>
    <w:rsid w:val="006460DF"/>
    <w:rsid w:val="006712B8"/>
    <w:rsid w:val="006866A6"/>
    <w:rsid w:val="006B1CB1"/>
    <w:rsid w:val="006C1965"/>
    <w:rsid w:val="006C1B18"/>
    <w:rsid w:val="006D1117"/>
    <w:rsid w:val="006D544B"/>
    <w:rsid w:val="0070564B"/>
    <w:rsid w:val="00713EFB"/>
    <w:rsid w:val="00750423"/>
    <w:rsid w:val="00750751"/>
    <w:rsid w:val="00754CA5"/>
    <w:rsid w:val="0076243B"/>
    <w:rsid w:val="0078578E"/>
    <w:rsid w:val="007F5F51"/>
    <w:rsid w:val="00812BB8"/>
    <w:rsid w:val="008229E1"/>
    <w:rsid w:val="00823EAE"/>
    <w:rsid w:val="00824A84"/>
    <w:rsid w:val="0082744C"/>
    <w:rsid w:val="00841FEE"/>
    <w:rsid w:val="008677FD"/>
    <w:rsid w:val="008A00CE"/>
    <w:rsid w:val="008A1C56"/>
    <w:rsid w:val="008E5A7F"/>
    <w:rsid w:val="008F0925"/>
    <w:rsid w:val="009000CF"/>
    <w:rsid w:val="0090249A"/>
    <w:rsid w:val="00943DED"/>
    <w:rsid w:val="00980AE1"/>
    <w:rsid w:val="00981DAC"/>
    <w:rsid w:val="00983F39"/>
    <w:rsid w:val="00990504"/>
    <w:rsid w:val="0099730D"/>
    <w:rsid w:val="009A0455"/>
    <w:rsid w:val="009B320F"/>
    <w:rsid w:val="009B5D78"/>
    <w:rsid w:val="009C0BEE"/>
    <w:rsid w:val="009C524C"/>
    <w:rsid w:val="009F1C6A"/>
    <w:rsid w:val="00A00150"/>
    <w:rsid w:val="00A03375"/>
    <w:rsid w:val="00A312D7"/>
    <w:rsid w:val="00A32696"/>
    <w:rsid w:val="00A55D53"/>
    <w:rsid w:val="00A5640B"/>
    <w:rsid w:val="00A56579"/>
    <w:rsid w:val="00A719F7"/>
    <w:rsid w:val="00A97552"/>
    <w:rsid w:val="00AB0E34"/>
    <w:rsid w:val="00AB30DE"/>
    <w:rsid w:val="00AD52A9"/>
    <w:rsid w:val="00AE04BF"/>
    <w:rsid w:val="00AE3D3B"/>
    <w:rsid w:val="00B032B7"/>
    <w:rsid w:val="00B2635B"/>
    <w:rsid w:val="00B351B2"/>
    <w:rsid w:val="00B4720C"/>
    <w:rsid w:val="00B6012A"/>
    <w:rsid w:val="00B62C33"/>
    <w:rsid w:val="00B73420"/>
    <w:rsid w:val="00B90F82"/>
    <w:rsid w:val="00B96B2C"/>
    <w:rsid w:val="00BB4FA2"/>
    <w:rsid w:val="00BD33A2"/>
    <w:rsid w:val="00BE4028"/>
    <w:rsid w:val="00BF25EF"/>
    <w:rsid w:val="00C344AC"/>
    <w:rsid w:val="00C356A4"/>
    <w:rsid w:val="00C379D6"/>
    <w:rsid w:val="00C5777D"/>
    <w:rsid w:val="00C6362F"/>
    <w:rsid w:val="00C77DE9"/>
    <w:rsid w:val="00C91832"/>
    <w:rsid w:val="00C940A6"/>
    <w:rsid w:val="00CA1E7B"/>
    <w:rsid w:val="00CB0653"/>
    <w:rsid w:val="00CF6874"/>
    <w:rsid w:val="00CF7B84"/>
    <w:rsid w:val="00D07D8F"/>
    <w:rsid w:val="00D20354"/>
    <w:rsid w:val="00D27B63"/>
    <w:rsid w:val="00D3073C"/>
    <w:rsid w:val="00D33221"/>
    <w:rsid w:val="00D3499A"/>
    <w:rsid w:val="00D50D4C"/>
    <w:rsid w:val="00D74CC5"/>
    <w:rsid w:val="00D92669"/>
    <w:rsid w:val="00D96F4C"/>
    <w:rsid w:val="00DA490E"/>
    <w:rsid w:val="00DC5224"/>
    <w:rsid w:val="00DC7043"/>
    <w:rsid w:val="00DD0887"/>
    <w:rsid w:val="00DF0BBA"/>
    <w:rsid w:val="00E02A17"/>
    <w:rsid w:val="00E64929"/>
    <w:rsid w:val="00E82189"/>
    <w:rsid w:val="00EA3A3A"/>
    <w:rsid w:val="00EE7D0E"/>
    <w:rsid w:val="00EF1EED"/>
    <w:rsid w:val="00EF2882"/>
    <w:rsid w:val="00F12CD1"/>
    <w:rsid w:val="00F41AD8"/>
    <w:rsid w:val="00F47884"/>
    <w:rsid w:val="00F7137D"/>
    <w:rsid w:val="00F82FD0"/>
    <w:rsid w:val="00F87677"/>
    <w:rsid w:val="00F91B22"/>
    <w:rsid w:val="00F96B60"/>
    <w:rsid w:val="00F96E1B"/>
    <w:rsid w:val="00FA412D"/>
    <w:rsid w:val="00FA6126"/>
    <w:rsid w:val="00FA75C9"/>
    <w:rsid w:val="00FB1717"/>
    <w:rsid w:val="00FE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762DCE4-6D78-44CC-857E-19AB6561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3E97"/>
    <w:rPr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B1717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FB1717"/>
    <w:pPr>
      <w:tabs>
        <w:tab w:val="center" w:pos="4536"/>
        <w:tab w:val="right" w:pos="9072"/>
      </w:tabs>
    </w:pPr>
  </w:style>
  <w:style w:type="paragraph" w:styleId="Ballongtext">
    <w:name w:val="Balloon Text"/>
    <w:basedOn w:val="Normal"/>
    <w:semiHidden/>
    <w:rsid w:val="00B96B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D5FB2C6B</Template>
  <TotalTime>2</TotalTime>
  <Pages>1</Pages>
  <Words>1060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Rättsmedicinsk undersökning - journalmall</vt:lpstr>
    </vt:vector>
  </TitlesOfParts>
  <Company>Södersjukhuset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Rättsmedicinsk undersökning - journalmall</dc:title>
  <dc:creator>kklohe1</dc:creator>
  <cp:lastModifiedBy>Susanne Klintberg</cp:lastModifiedBy>
  <cp:revision>23</cp:revision>
  <cp:lastPrinted>2015-12-16T10:57:00Z</cp:lastPrinted>
  <dcterms:created xsi:type="dcterms:W3CDTF">2016-02-23T10:43:00Z</dcterms:created>
  <dcterms:modified xsi:type="dcterms:W3CDTF">2021-03-04T09:55:00Z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W_SaveText">
    <vt:lpwstr>Spara till Notes</vt:lpwstr>
  </property>
  <property fmtid="{D5CDD505-2E9C-101B-9397-08002B2CF9AE}" pid="3" name="SW_SaveCloseOfficeText">
    <vt:lpwstr>Spara och Stäng Officedokument</vt:lpwstr>
  </property>
  <property fmtid="{D5CDD505-2E9C-101B-9397-08002B2CF9AE}" pid="4" name="SW_SaveCloseText">
    <vt:lpwstr>Spara och Stäng Notes dokument</vt:lpwstr>
  </property>
  <property fmtid="{D5CDD505-2E9C-101B-9397-08002B2CF9AE}" pid="5" name="SW_DocUNID">
    <vt:lpwstr/>
  </property>
  <property fmtid="{D5CDD505-2E9C-101B-9397-08002B2CF9AE}" pid="6" name="SW_DocHWND">
    <vt:r8>136318</vt:r8>
  </property>
  <property fmtid="{D5CDD505-2E9C-101B-9397-08002B2CF9AE}" pid="7" name="SW_IntOfficeMacros">
    <vt:lpwstr>Enabled</vt:lpwstr>
  </property>
  <property fmtid="{D5CDD505-2E9C-101B-9397-08002B2CF9AE}" pid="8" name="SW_CustomTitle">
    <vt:lpwstr>SWING Integrator 5 Document</vt:lpwstr>
  </property>
  <property fmtid="{D5CDD505-2E9C-101B-9397-08002B2CF9AE}" pid="9" name="SW_DialogTitle">
    <vt:lpwstr>SWING Integrator för Notes och Office</vt:lpwstr>
  </property>
  <property fmtid="{D5CDD505-2E9C-101B-9397-08002B2CF9AE}" pid="10" name="SW_PromptText">
    <vt:lpwstr>Vill du spara?</vt:lpwstr>
  </property>
  <property fmtid="{D5CDD505-2E9C-101B-9397-08002B2CF9AE}" pid="11" name="SW_NewDocument">
    <vt:lpwstr/>
  </property>
  <property fmtid="{D5CDD505-2E9C-101B-9397-08002B2CF9AE}" pid="12" name="SW_TemplateServer">
    <vt:lpwstr/>
  </property>
  <property fmtid="{D5CDD505-2E9C-101B-9397-08002B2CF9AE}" pid="13" name="SW_TemplateDB">
    <vt:lpwstr/>
  </property>
  <property fmtid="{D5CDD505-2E9C-101B-9397-08002B2CF9AE}" pid="14" name="SW_NotesContext">
    <vt:lpwstr/>
  </property>
  <property fmtid="{D5CDD505-2E9C-101B-9397-08002B2CF9AE}" pid="15" name="SW_DocumentServer">
    <vt:lpwstr>CN=lis02.sll.se/OU=Servers/O=SLLLIS</vt:lpwstr>
  </property>
  <property fmtid="{D5CDD505-2E9C-101B-9397-08002B2CF9AE}" pid="16" name="SW_DocumentDB">
    <vt:lpwstr>prod\karolinska\lis\verksamhetshandbok\vhandbok.nsf</vt:lpwstr>
  </property>
  <property fmtid="{D5CDD505-2E9C-101B-9397-08002B2CF9AE}" pid="17" name="SW_ShowContentLibMenus">
    <vt:bool>true</vt:bool>
  </property>
  <property fmtid="{D5CDD505-2E9C-101B-9397-08002B2CF9AE}" pid="18" name="SW_SaveAsPrompt">
    <vt:lpwstr>Dokumentet har inte blivit sparat och du håller på att jobba med en lokal kopia av dokumentet. För att behålla ändringarna i Lotus Notes-databasen måste du spara dokumentet. Vill du fortsätta?</vt:lpwstr>
  </property>
  <property fmtid="{D5CDD505-2E9C-101B-9397-08002B2CF9AE}" pid="19" name="SW_VisibleVBAMacroMenuItems">
    <vt:r8>127</vt:r8>
  </property>
  <property fmtid="{D5CDD505-2E9C-101B-9397-08002B2CF9AE}" pid="20" name="SW_EnabledVBAMacroMenuItems">
    <vt:r8>7</vt:r8>
  </property>
  <property fmtid="{D5CDD505-2E9C-101B-9397-08002B2CF9AE}" pid="21" name="SW_AddinName">
    <vt:lpwstr>SWINGINTEGRATOR.5.29.000.DOT</vt:lpwstr>
  </property>
</Properties>
</file>